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F6603" w14:textId="77777777" w:rsidR="00AB250E" w:rsidRPr="003345A9" w:rsidRDefault="00AB250E" w:rsidP="000A0B16">
      <w:pPr>
        <w:pStyle w:val="Title"/>
        <w:rPr>
          <w:rFonts w:asciiTheme="minorHAnsi" w:eastAsia="PMingLiU" w:hAnsiTheme="minorHAnsi"/>
          <w:lang w:eastAsia="zh-TW"/>
        </w:rPr>
      </w:pPr>
    </w:p>
    <w:p w14:paraId="384F6604" w14:textId="77777777" w:rsidR="00AB250E" w:rsidRPr="003345A9" w:rsidRDefault="00AB250E" w:rsidP="000A0B16">
      <w:pPr>
        <w:pStyle w:val="Title"/>
        <w:rPr>
          <w:rFonts w:asciiTheme="minorHAnsi" w:hAnsiTheme="minorHAnsi"/>
        </w:rPr>
      </w:pPr>
    </w:p>
    <w:p w14:paraId="384F6605" w14:textId="77777777" w:rsidR="00AB250E" w:rsidRPr="003345A9" w:rsidRDefault="00AB250E" w:rsidP="000A0B16">
      <w:pPr>
        <w:pStyle w:val="Title"/>
        <w:rPr>
          <w:rFonts w:asciiTheme="minorHAnsi" w:hAnsiTheme="minorHAnsi"/>
        </w:rPr>
      </w:pPr>
    </w:p>
    <w:p w14:paraId="384F6606" w14:textId="77777777" w:rsidR="00AB250E" w:rsidRPr="003345A9" w:rsidRDefault="00AB250E" w:rsidP="000A0B16">
      <w:pPr>
        <w:pStyle w:val="Title"/>
        <w:rPr>
          <w:rFonts w:asciiTheme="minorHAnsi" w:hAnsiTheme="minorHAnsi"/>
        </w:rPr>
      </w:pPr>
    </w:p>
    <w:p w14:paraId="384F6607" w14:textId="08F6F4C4" w:rsidR="00AB250E" w:rsidRPr="003345A9" w:rsidRDefault="005A2B75" w:rsidP="000A0B16">
      <w:pPr>
        <w:pStyle w:val="Title"/>
        <w:rPr>
          <w:rFonts w:asciiTheme="minorHAnsi" w:hAnsiTheme="minorHAnsi"/>
          <w:b/>
          <w:lang w:eastAsia="zh-CN"/>
        </w:rPr>
      </w:pPr>
      <w:r w:rsidRPr="003345A9">
        <w:rPr>
          <w:rFonts w:asciiTheme="minorHAnsi" w:hAnsiTheme="minorHAnsi"/>
          <w:b/>
          <w:lang w:eastAsia="zh-CN"/>
        </w:rPr>
        <w:t>FFC</w:t>
      </w:r>
      <w:r w:rsidR="000E207C" w:rsidRPr="003345A9">
        <w:rPr>
          <w:rFonts w:asciiTheme="minorHAnsi" w:hAnsiTheme="minorHAnsi"/>
          <w:b/>
          <w:lang w:eastAsia="zh-CN"/>
        </w:rPr>
        <w:t xml:space="preserve"> </w:t>
      </w:r>
      <w:r w:rsidRPr="003345A9">
        <w:rPr>
          <w:rFonts w:asciiTheme="minorHAnsi" w:hAnsiTheme="minorHAnsi"/>
          <w:b/>
          <w:lang w:eastAsia="zh-CN"/>
        </w:rPr>
        <w:t>COMPHY_</w:t>
      </w:r>
      <w:r w:rsidR="002F2176">
        <w:rPr>
          <w:rFonts w:asciiTheme="minorHAnsi" w:hAnsiTheme="minorHAnsi"/>
          <w:b/>
          <w:lang w:eastAsia="zh-CN"/>
        </w:rPr>
        <w:t>112</w:t>
      </w:r>
      <w:r w:rsidRPr="003345A9">
        <w:rPr>
          <w:rFonts w:asciiTheme="minorHAnsi" w:hAnsiTheme="minorHAnsi"/>
          <w:b/>
          <w:lang w:eastAsia="zh-CN"/>
        </w:rPr>
        <w:t>G_PIPE4</w:t>
      </w:r>
    </w:p>
    <w:p w14:paraId="384F6608" w14:textId="77777777" w:rsidR="00AB250E" w:rsidRPr="003345A9" w:rsidRDefault="00AB250E" w:rsidP="000A0B16">
      <w:pPr>
        <w:pStyle w:val="Title"/>
        <w:rPr>
          <w:rFonts w:asciiTheme="minorHAnsi" w:hAnsiTheme="minorHAnsi"/>
          <w:b/>
        </w:rPr>
      </w:pPr>
    </w:p>
    <w:p w14:paraId="384F6609" w14:textId="1334925D" w:rsidR="00CA6CD5" w:rsidRPr="003345A9" w:rsidRDefault="002F2176" w:rsidP="000A0B16">
      <w:pPr>
        <w:pStyle w:val="Title"/>
        <w:rPr>
          <w:rFonts w:asciiTheme="minorHAnsi" w:hAnsiTheme="minorHAnsi"/>
          <w:b/>
          <w:lang w:eastAsia="zh-CN"/>
        </w:rPr>
      </w:pPr>
      <w:r>
        <w:rPr>
          <w:rFonts w:asciiTheme="minorHAnsi" w:hAnsiTheme="minorHAnsi"/>
          <w:b/>
          <w:lang w:eastAsia="zh-CN"/>
        </w:rPr>
        <w:t>Firmware</w:t>
      </w:r>
      <w:r w:rsidR="00BF7871">
        <w:rPr>
          <w:rFonts w:asciiTheme="minorHAnsi" w:hAnsiTheme="minorHAnsi"/>
          <w:b/>
          <w:lang w:eastAsia="zh-CN"/>
        </w:rPr>
        <w:t xml:space="preserve"> Top </w:t>
      </w:r>
    </w:p>
    <w:p w14:paraId="384F660A" w14:textId="77777777" w:rsidR="00AB250E" w:rsidRPr="003345A9" w:rsidRDefault="00AB250E" w:rsidP="000A0B16">
      <w:pPr>
        <w:pStyle w:val="Title"/>
        <w:rPr>
          <w:rFonts w:asciiTheme="minorHAnsi" w:hAnsiTheme="minorHAnsi"/>
          <w:b/>
        </w:rPr>
      </w:pPr>
    </w:p>
    <w:p w14:paraId="384F660B" w14:textId="2D979B3E" w:rsidR="00AB250E" w:rsidRPr="003345A9" w:rsidRDefault="00F43BC1" w:rsidP="000A0B16">
      <w:pPr>
        <w:pStyle w:val="Title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Firmware </w:t>
      </w:r>
      <w:r w:rsidR="00035270" w:rsidRPr="003345A9">
        <w:rPr>
          <w:rFonts w:asciiTheme="minorHAnsi" w:hAnsiTheme="minorHAnsi"/>
          <w:b/>
        </w:rPr>
        <w:t xml:space="preserve">Macro Architecture </w:t>
      </w:r>
      <w:r w:rsidR="00AB250E" w:rsidRPr="003345A9">
        <w:rPr>
          <w:rFonts w:asciiTheme="minorHAnsi" w:hAnsiTheme="minorHAnsi"/>
          <w:b/>
        </w:rPr>
        <w:t>Specification</w:t>
      </w:r>
    </w:p>
    <w:p w14:paraId="384F660C" w14:textId="77777777" w:rsidR="00AB250E" w:rsidRPr="003345A9" w:rsidRDefault="00AB250E" w:rsidP="000A0B16">
      <w:pPr>
        <w:jc w:val="center"/>
        <w:rPr>
          <w:rFonts w:asciiTheme="minorHAnsi" w:hAnsiTheme="minorHAnsi"/>
        </w:rPr>
      </w:pPr>
    </w:p>
    <w:p w14:paraId="384F660D" w14:textId="77777777" w:rsidR="00AB250E" w:rsidRPr="003345A9" w:rsidRDefault="00AB250E" w:rsidP="000A0B16">
      <w:pPr>
        <w:jc w:val="center"/>
        <w:rPr>
          <w:rFonts w:asciiTheme="minorHAnsi" w:hAnsiTheme="minorHAnsi"/>
        </w:rPr>
      </w:pPr>
    </w:p>
    <w:p w14:paraId="384F660E" w14:textId="77777777" w:rsidR="00AB250E" w:rsidRPr="003345A9" w:rsidRDefault="00AB250E" w:rsidP="000A0B16">
      <w:pPr>
        <w:jc w:val="center"/>
        <w:rPr>
          <w:rFonts w:asciiTheme="minorHAnsi" w:hAnsiTheme="minorHAnsi"/>
          <w:sz w:val="32"/>
        </w:rPr>
      </w:pPr>
      <w:r w:rsidRPr="003345A9">
        <w:rPr>
          <w:rFonts w:asciiTheme="minorHAnsi" w:hAnsiTheme="minorHAnsi"/>
          <w:sz w:val="32"/>
        </w:rPr>
        <w:t>For Internal Use Only</w:t>
      </w:r>
    </w:p>
    <w:p w14:paraId="384F660F" w14:textId="77777777" w:rsidR="00CA6CD5" w:rsidRPr="003345A9" w:rsidRDefault="00CA6CD5" w:rsidP="000A0B16">
      <w:pPr>
        <w:rPr>
          <w:rFonts w:asciiTheme="minorHAnsi" w:hAnsiTheme="minorHAnsi"/>
          <w:sz w:val="32"/>
        </w:rPr>
      </w:pPr>
    </w:p>
    <w:p w14:paraId="384F6610" w14:textId="77777777" w:rsidR="00CA6CD5" w:rsidRPr="003345A9" w:rsidRDefault="00CA6CD5" w:rsidP="000A0B16">
      <w:pPr>
        <w:jc w:val="center"/>
        <w:rPr>
          <w:rFonts w:asciiTheme="minorHAnsi" w:hAnsiTheme="minorHAnsi"/>
          <w:sz w:val="32"/>
        </w:rPr>
      </w:pPr>
    </w:p>
    <w:p w14:paraId="384F6611" w14:textId="3DD8F162" w:rsidR="00AB250E" w:rsidRPr="003345A9" w:rsidRDefault="002F2176" w:rsidP="000A0B16">
      <w:pPr>
        <w:jc w:val="center"/>
        <w:rPr>
          <w:rFonts w:asciiTheme="minorHAnsi" w:hAnsiTheme="minorHAnsi"/>
          <w:sz w:val="32"/>
          <w:lang w:eastAsia="zh-CN"/>
        </w:rPr>
      </w:pPr>
      <w:r>
        <w:rPr>
          <w:rFonts w:asciiTheme="minorHAnsi" w:hAnsiTheme="minorHAnsi"/>
          <w:sz w:val="32"/>
        </w:rPr>
        <w:t>01/08/2018</w:t>
      </w:r>
    </w:p>
    <w:p w14:paraId="384F6612" w14:textId="77777777" w:rsidR="0039532C" w:rsidRPr="003345A9" w:rsidRDefault="0039532C" w:rsidP="000A0B16">
      <w:pPr>
        <w:jc w:val="center"/>
        <w:rPr>
          <w:rFonts w:asciiTheme="minorHAnsi" w:hAnsiTheme="minorHAnsi"/>
          <w:sz w:val="32"/>
          <w:lang w:eastAsia="zh-CN"/>
        </w:rPr>
      </w:pPr>
    </w:p>
    <w:p w14:paraId="384F6613" w14:textId="77777777" w:rsidR="0039532C" w:rsidRPr="003345A9" w:rsidRDefault="00DA5B7D" w:rsidP="000A0B16">
      <w:pPr>
        <w:jc w:val="center"/>
        <w:rPr>
          <w:rFonts w:asciiTheme="minorHAnsi" w:hAnsiTheme="minorHAnsi"/>
          <w:sz w:val="32"/>
          <w:lang w:eastAsia="zh-CN"/>
        </w:rPr>
      </w:pPr>
      <w:r w:rsidRPr="003345A9">
        <w:rPr>
          <w:rFonts w:asciiTheme="minorHAnsi" w:hAnsiTheme="minorHAnsi"/>
          <w:sz w:val="32"/>
          <w:lang w:eastAsia="zh-CN"/>
        </w:rPr>
        <w:t>Design Version: V1</w:t>
      </w:r>
    </w:p>
    <w:p w14:paraId="384F6614" w14:textId="77777777" w:rsidR="00AB250E" w:rsidRPr="003345A9" w:rsidRDefault="00AB250E" w:rsidP="000A0B16">
      <w:pPr>
        <w:jc w:val="center"/>
        <w:rPr>
          <w:rFonts w:asciiTheme="minorHAnsi" w:hAnsiTheme="minorHAnsi"/>
          <w:sz w:val="32"/>
          <w:lang w:eastAsia="zh-CN"/>
        </w:rPr>
      </w:pPr>
    </w:p>
    <w:p w14:paraId="384F6615" w14:textId="77777777" w:rsidR="00AB250E" w:rsidRPr="003345A9" w:rsidRDefault="00AB250E" w:rsidP="000A0B16">
      <w:pPr>
        <w:jc w:val="center"/>
        <w:rPr>
          <w:rFonts w:asciiTheme="minorHAnsi" w:hAnsiTheme="minorHAnsi"/>
          <w:sz w:val="32"/>
          <w:lang w:eastAsia="zh-CN"/>
        </w:rPr>
      </w:pPr>
    </w:p>
    <w:p w14:paraId="384F6616" w14:textId="77777777" w:rsidR="00AB250E" w:rsidRPr="003345A9" w:rsidRDefault="00AB250E" w:rsidP="000A0B16">
      <w:pPr>
        <w:jc w:val="center"/>
        <w:rPr>
          <w:rFonts w:asciiTheme="minorHAnsi" w:hAnsiTheme="minorHAnsi"/>
          <w:sz w:val="28"/>
          <w:szCs w:val="28"/>
          <w:lang w:eastAsia="zh-CN"/>
        </w:rPr>
      </w:pPr>
      <w:r w:rsidRPr="003345A9">
        <w:rPr>
          <w:rFonts w:asciiTheme="minorHAnsi" w:hAnsiTheme="minorHAnsi"/>
        </w:rPr>
        <w:br w:type="page"/>
      </w:r>
      <w:r w:rsidRPr="003345A9">
        <w:rPr>
          <w:rFonts w:asciiTheme="minorHAnsi" w:hAnsiTheme="minorHAnsi"/>
          <w:b/>
          <w:sz w:val="28"/>
          <w:szCs w:val="28"/>
          <w:lang w:eastAsia="zh-CN"/>
        </w:rPr>
        <w:lastRenderedPageBreak/>
        <w:t>Revision History</w:t>
      </w:r>
    </w:p>
    <w:p w14:paraId="384F6617" w14:textId="77777777" w:rsidR="00FB61F6" w:rsidRPr="003345A9" w:rsidRDefault="00FB61F6" w:rsidP="000A0B16">
      <w:pPr>
        <w:rPr>
          <w:rFonts w:asciiTheme="minorHAnsi" w:hAnsiTheme="minorHAnsi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247"/>
        <w:gridCol w:w="4281"/>
        <w:gridCol w:w="2123"/>
      </w:tblGrid>
      <w:tr w:rsidR="00A35FF7" w:rsidRPr="003345A9" w14:paraId="384F661C" w14:textId="77777777" w:rsidTr="00A35FF7">
        <w:tc>
          <w:tcPr>
            <w:tcW w:w="1728" w:type="dxa"/>
            <w:vAlign w:val="center"/>
          </w:tcPr>
          <w:p w14:paraId="384F6618" w14:textId="77777777" w:rsidR="00A35FF7" w:rsidRPr="003345A9" w:rsidRDefault="00A35FF7" w:rsidP="000A0B16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3345A9">
              <w:rPr>
                <w:rFonts w:asciiTheme="minorHAnsi" w:hAnsiTheme="minorHAnsi"/>
                <w:b/>
                <w:sz w:val="20"/>
              </w:rPr>
              <w:t>Revision</w:t>
            </w:r>
          </w:p>
        </w:tc>
        <w:tc>
          <w:tcPr>
            <w:tcW w:w="1263" w:type="dxa"/>
            <w:vAlign w:val="center"/>
          </w:tcPr>
          <w:p w14:paraId="384F6619" w14:textId="77777777" w:rsidR="00A35FF7" w:rsidRPr="003345A9" w:rsidRDefault="00A35FF7" w:rsidP="000A0B16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3345A9">
              <w:rPr>
                <w:rFonts w:asciiTheme="minorHAnsi" w:hAnsiTheme="minorHAnsi"/>
                <w:b/>
                <w:sz w:val="20"/>
              </w:rPr>
              <w:t>Author</w:t>
            </w:r>
          </w:p>
        </w:tc>
        <w:tc>
          <w:tcPr>
            <w:tcW w:w="4407" w:type="dxa"/>
            <w:vAlign w:val="center"/>
          </w:tcPr>
          <w:p w14:paraId="384F661A" w14:textId="77777777" w:rsidR="00A35FF7" w:rsidRPr="003345A9" w:rsidRDefault="00A35FF7" w:rsidP="000A0B16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3345A9">
              <w:rPr>
                <w:rFonts w:asciiTheme="minorHAnsi" w:hAnsiTheme="minorHAnsi"/>
                <w:b/>
                <w:sz w:val="20"/>
              </w:rPr>
              <w:t>Change List</w:t>
            </w:r>
          </w:p>
        </w:tc>
        <w:tc>
          <w:tcPr>
            <w:tcW w:w="2178" w:type="dxa"/>
            <w:vAlign w:val="center"/>
          </w:tcPr>
          <w:p w14:paraId="384F661B" w14:textId="77777777" w:rsidR="00A35FF7" w:rsidRPr="003345A9" w:rsidRDefault="00A35FF7" w:rsidP="000A0B16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3345A9">
              <w:rPr>
                <w:rFonts w:asciiTheme="minorHAnsi" w:hAnsiTheme="minorHAnsi"/>
                <w:b/>
                <w:sz w:val="20"/>
              </w:rPr>
              <w:t>Date</w:t>
            </w:r>
          </w:p>
        </w:tc>
      </w:tr>
      <w:tr w:rsidR="00A35FF7" w:rsidRPr="003345A9" w14:paraId="384F661E" w14:textId="77777777" w:rsidTr="006944B2">
        <w:tc>
          <w:tcPr>
            <w:tcW w:w="9576" w:type="dxa"/>
            <w:gridSpan w:val="4"/>
            <w:vAlign w:val="center"/>
          </w:tcPr>
          <w:p w14:paraId="384F661D" w14:textId="77777777" w:rsidR="00A35FF7" w:rsidRPr="003345A9" w:rsidRDefault="00A35FF7" w:rsidP="000A0B16">
            <w:pPr>
              <w:rPr>
                <w:rFonts w:asciiTheme="minorHAnsi" w:hAnsiTheme="minorHAnsi"/>
                <w:sz w:val="20"/>
              </w:rPr>
            </w:pPr>
            <w:r w:rsidRPr="003345A9">
              <w:rPr>
                <w:rFonts w:asciiTheme="minorHAnsi" w:hAnsiTheme="minorHAnsi"/>
                <w:sz w:val="20"/>
              </w:rPr>
              <w:t>V1</w:t>
            </w:r>
          </w:p>
        </w:tc>
      </w:tr>
      <w:tr w:rsidR="00A35FF7" w:rsidRPr="003345A9" w14:paraId="384F6623" w14:textId="77777777" w:rsidTr="00A35FF7">
        <w:tc>
          <w:tcPr>
            <w:tcW w:w="1728" w:type="dxa"/>
          </w:tcPr>
          <w:p w14:paraId="384F661F" w14:textId="77777777" w:rsidR="00A35FF7" w:rsidRPr="003345A9" w:rsidRDefault="00A35FF7" w:rsidP="000A0B1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63" w:type="dxa"/>
          </w:tcPr>
          <w:p w14:paraId="384F6620" w14:textId="7AF1A527" w:rsidR="00A35FF7" w:rsidRPr="003345A9" w:rsidRDefault="00A35FF7" w:rsidP="000A0B16">
            <w:pPr>
              <w:rPr>
                <w:rFonts w:asciiTheme="minorHAnsi" w:hAnsiTheme="minorHAnsi"/>
                <w:sz w:val="20"/>
                <w:lang w:eastAsia="zh-CN"/>
              </w:rPr>
            </w:pPr>
          </w:p>
        </w:tc>
        <w:tc>
          <w:tcPr>
            <w:tcW w:w="4407" w:type="dxa"/>
          </w:tcPr>
          <w:p w14:paraId="384F6621" w14:textId="77777777" w:rsidR="00A35FF7" w:rsidRPr="003345A9" w:rsidRDefault="00A35FF7" w:rsidP="000A0B16">
            <w:pPr>
              <w:rPr>
                <w:rFonts w:asciiTheme="minorHAnsi" w:hAnsiTheme="minorHAnsi"/>
                <w:sz w:val="20"/>
                <w:lang w:eastAsia="zh-CN"/>
              </w:rPr>
            </w:pPr>
            <w:r w:rsidRPr="003345A9">
              <w:rPr>
                <w:rFonts w:asciiTheme="minorHAnsi" w:hAnsiTheme="minorHAnsi"/>
                <w:sz w:val="20"/>
              </w:rPr>
              <w:t>Initial version</w:t>
            </w:r>
          </w:p>
        </w:tc>
        <w:tc>
          <w:tcPr>
            <w:tcW w:w="2178" w:type="dxa"/>
          </w:tcPr>
          <w:p w14:paraId="384F6622" w14:textId="2359C3AE" w:rsidR="00A35FF7" w:rsidRPr="003345A9" w:rsidRDefault="00A35FF7" w:rsidP="003345A9">
            <w:pPr>
              <w:rPr>
                <w:rFonts w:asciiTheme="minorHAnsi" w:hAnsiTheme="minorHAnsi"/>
                <w:sz w:val="20"/>
                <w:lang w:eastAsia="zh-CN"/>
              </w:rPr>
            </w:pPr>
          </w:p>
        </w:tc>
      </w:tr>
    </w:tbl>
    <w:p w14:paraId="384F6629" w14:textId="77777777" w:rsidR="00AB250E" w:rsidRPr="003345A9" w:rsidRDefault="00AB250E" w:rsidP="000A0B16">
      <w:pPr>
        <w:rPr>
          <w:rFonts w:asciiTheme="minorHAnsi" w:hAnsiTheme="minorHAnsi"/>
        </w:rPr>
      </w:pPr>
    </w:p>
    <w:p w14:paraId="384F662A" w14:textId="77777777" w:rsidR="00AB250E" w:rsidRPr="003345A9" w:rsidRDefault="00AB250E" w:rsidP="000A0B16">
      <w:pPr>
        <w:rPr>
          <w:rFonts w:asciiTheme="minorHAnsi" w:hAnsiTheme="minorHAnsi"/>
        </w:rPr>
      </w:pPr>
    </w:p>
    <w:p w14:paraId="384F662B" w14:textId="77777777" w:rsidR="00AB250E" w:rsidRPr="003345A9" w:rsidRDefault="00AB250E" w:rsidP="000A0B16">
      <w:pPr>
        <w:rPr>
          <w:rFonts w:asciiTheme="minorHAnsi" w:hAnsiTheme="minorHAnsi"/>
          <w:b/>
          <w:sz w:val="28"/>
          <w:szCs w:val="28"/>
          <w:lang w:eastAsia="zh-CN"/>
        </w:rPr>
      </w:pPr>
      <w:r w:rsidRPr="003345A9">
        <w:rPr>
          <w:rFonts w:asciiTheme="minorHAnsi" w:hAnsiTheme="minorHAnsi"/>
        </w:rPr>
        <w:br w:type="page"/>
      </w:r>
      <w:r w:rsidRPr="003345A9">
        <w:rPr>
          <w:rFonts w:asciiTheme="minorHAnsi" w:hAnsiTheme="minorHAnsi"/>
          <w:b/>
          <w:sz w:val="28"/>
          <w:szCs w:val="28"/>
          <w:lang w:eastAsia="zh-CN"/>
        </w:rPr>
        <w:lastRenderedPageBreak/>
        <w:t>Table of Contents</w:t>
      </w:r>
    </w:p>
    <w:p w14:paraId="384F662C" w14:textId="77777777" w:rsidR="00AB250E" w:rsidRPr="003345A9" w:rsidRDefault="00AB250E" w:rsidP="000A0B16">
      <w:pPr>
        <w:jc w:val="center"/>
        <w:rPr>
          <w:rFonts w:asciiTheme="minorHAnsi" w:hAnsiTheme="minorHAnsi"/>
          <w:b/>
          <w:sz w:val="36"/>
          <w:szCs w:val="36"/>
          <w:lang w:eastAsia="zh-CN"/>
        </w:rPr>
      </w:pPr>
    </w:p>
    <w:bookmarkStart w:id="0" w:name="OLE_LINK1"/>
    <w:bookmarkStart w:id="1" w:name="OLE_LINK2"/>
    <w:bookmarkStart w:id="2" w:name="_GoBack"/>
    <w:bookmarkEnd w:id="2"/>
    <w:p w14:paraId="701DA4D5" w14:textId="77777777" w:rsidR="00DC01FF" w:rsidRDefault="00AA7C5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 w:rsidRPr="003345A9">
        <w:rPr>
          <w:rFonts w:asciiTheme="minorHAnsi" w:hAnsiTheme="minorHAnsi"/>
        </w:rPr>
        <w:fldChar w:fldCharType="begin"/>
      </w:r>
      <w:r w:rsidR="00AB250E" w:rsidRPr="003345A9">
        <w:rPr>
          <w:rFonts w:asciiTheme="minorHAnsi" w:hAnsiTheme="minorHAnsi"/>
        </w:rPr>
        <w:instrText xml:space="preserve"> TOC \o "1-3" \h \z \u </w:instrText>
      </w:r>
      <w:r w:rsidRPr="003345A9">
        <w:rPr>
          <w:rFonts w:asciiTheme="minorHAnsi" w:hAnsiTheme="minorHAnsi"/>
        </w:rPr>
        <w:fldChar w:fldCharType="separate"/>
      </w:r>
      <w:hyperlink w:anchor="_Toc504051238" w:history="1">
        <w:r w:rsidR="00DC01FF" w:rsidRPr="00D77429">
          <w:rPr>
            <w:rStyle w:val="Hyperlink"/>
            <w:noProof/>
          </w:rPr>
          <w:t>1</w:t>
        </w:r>
        <w:r w:rsidR="00DC01FF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C01FF" w:rsidRPr="00D77429">
          <w:rPr>
            <w:rStyle w:val="Hyperlink"/>
            <w:noProof/>
          </w:rPr>
          <w:t>Introduction</w:t>
        </w:r>
        <w:r w:rsidR="00DC01FF">
          <w:rPr>
            <w:noProof/>
            <w:webHidden/>
          </w:rPr>
          <w:tab/>
        </w:r>
        <w:r w:rsidR="00DC01FF">
          <w:rPr>
            <w:noProof/>
            <w:webHidden/>
          </w:rPr>
          <w:fldChar w:fldCharType="begin"/>
        </w:r>
        <w:r w:rsidR="00DC01FF">
          <w:rPr>
            <w:noProof/>
            <w:webHidden/>
          </w:rPr>
          <w:instrText xml:space="preserve"> PAGEREF _Toc504051238 \h </w:instrText>
        </w:r>
        <w:r w:rsidR="00DC01FF">
          <w:rPr>
            <w:noProof/>
            <w:webHidden/>
          </w:rPr>
        </w:r>
        <w:r w:rsidR="00DC01FF">
          <w:rPr>
            <w:noProof/>
            <w:webHidden/>
          </w:rPr>
          <w:fldChar w:fldCharType="separate"/>
        </w:r>
        <w:r w:rsidR="00DC01FF">
          <w:rPr>
            <w:noProof/>
            <w:webHidden/>
          </w:rPr>
          <w:t>4</w:t>
        </w:r>
        <w:r w:rsidR="00DC01FF">
          <w:rPr>
            <w:noProof/>
            <w:webHidden/>
          </w:rPr>
          <w:fldChar w:fldCharType="end"/>
        </w:r>
      </w:hyperlink>
    </w:p>
    <w:p w14:paraId="3C4975FE" w14:textId="77777777" w:rsidR="00DC01FF" w:rsidRDefault="00DC01F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39" w:history="1">
        <w:r w:rsidRPr="00D7742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0596D" w14:textId="77777777" w:rsidR="00DC01FF" w:rsidRDefault="00DC01F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40" w:history="1">
        <w:r w:rsidRPr="00D7742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</w:rPr>
          <w:t>Interface Signal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B3A7BA" w14:textId="77777777" w:rsidR="00DC01FF" w:rsidRDefault="00DC01FF">
      <w:pPr>
        <w:pStyle w:val="TOC2"/>
        <w:tabs>
          <w:tab w:val="left" w:pos="1100"/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41" w:history="1">
        <w:r w:rsidRPr="00D7742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</w:rPr>
          <w:t>Firmware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367172" w14:textId="77777777" w:rsidR="00DC01FF" w:rsidRDefault="00DC01FF">
      <w:pPr>
        <w:pStyle w:val="TOC2"/>
        <w:tabs>
          <w:tab w:val="left" w:pos="1100"/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42" w:history="1">
        <w:r w:rsidRPr="00D7742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</w:rPr>
          <w:t>Digital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B0B50" w14:textId="77777777" w:rsidR="00DC01FF" w:rsidRDefault="00DC01FF">
      <w:pPr>
        <w:pStyle w:val="TOC2"/>
        <w:tabs>
          <w:tab w:val="left" w:pos="1100"/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43" w:history="1">
        <w:r w:rsidRPr="00D7742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</w:rPr>
          <w:t>Analog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DDE14B" w14:textId="77777777" w:rsidR="00DC01FF" w:rsidRDefault="00DC01F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44" w:history="1">
        <w:r w:rsidRPr="00D77429">
          <w:rPr>
            <w:rStyle w:val="Hyperlink"/>
            <w:noProof/>
            <w:lang w:eastAsia="zh-CN"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  <w:lang w:eastAsia="zh-CN"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18BCF0" w14:textId="77777777" w:rsidR="00DC01FF" w:rsidRDefault="00DC01F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45" w:history="1">
        <w:r w:rsidRPr="00D7742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14E9A1" w14:textId="77777777" w:rsidR="00DC01FF" w:rsidRDefault="00DC01F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46" w:history="1">
        <w:r w:rsidRPr="00D77429">
          <w:rPr>
            <w:rStyle w:val="Hyperlink"/>
            <w:noProof/>
            <w:lang w:eastAsia="zh-CN"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  <w:lang w:eastAsia="zh-CN"/>
          </w:rPr>
          <w:t>Interface Timing and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537FEE" w14:textId="77777777" w:rsidR="00DC01FF" w:rsidRDefault="00DC01FF">
      <w:pPr>
        <w:pStyle w:val="TOC2"/>
        <w:tabs>
          <w:tab w:val="left" w:pos="1100"/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47" w:history="1">
        <w:r w:rsidRPr="00D77429">
          <w:rPr>
            <w:rStyle w:val="Hyperlink"/>
            <w:noProof/>
            <w:lang w:eastAsia="zh-CN"/>
          </w:rPr>
          <w:t>6.1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  <w:lang w:eastAsia="zh-CN"/>
          </w:rPr>
          <w:t>Interface Signal 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5FC160" w14:textId="77777777" w:rsidR="00DC01FF" w:rsidRDefault="00DC01F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48" w:history="1">
        <w:r w:rsidRPr="00D77429">
          <w:rPr>
            <w:rStyle w:val="Hyperlink"/>
            <w:noProof/>
            <w:lang w:eastAsia="zh-CN"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  <w:lang w:eastAsia="zh-CN"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8A59A4" w14:textId="77777777" w:rsidR="00DC01FF" w:rsidRDefault="00DC01FF">
      <w:pPr>
        <w:pStyle w:val="TOC2"/>
        <w:tabs>
          <w:tab w:val="left" w:pos="1100"/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49" w:history="1">
        <w:r w:rsidRPr="00D77429">
          <w:rPr>
            <w:rStyle w:val="Hyperlink"/>
            <w:noProof/>
            <w:lang w:eastAsia="zh-CN"/>
          </w:rPr>
          <w:t>7.1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  <w:lang w:eastAsia="zh-CN"/>
          </w:rPr>
          <w:t>Simulated 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9DB348" w14:textId="77777777" w:rsidR="00DC01FF" w:rsidRDefault="00DC01F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50" w:history="1">
        <w:r w:rsidRPr="00D77429">
          <w:rPr>
            <w:rStyle w:val="Hyperlink"/>
            <w:noProof/>
            <w:lang w:eastAsia="zh-CN"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  <w:lang w:eastAsia="zh-CN"/>
          </w:rPr>
          <w:t>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F3AEAA" w14:textId="77777777" w:rsidR="00DC01FF" w:rsidRDefault="00DC01F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4051251" w:history="1">
        <w:r w:rsidRPr="00D77429">
          <w:rPr>
            <w:rStyle w:val="Hyperlink"/>
            <w:noProof/>
            <w:lang w:eastAsia="zh-CN"/>
          </w:rPr>
          <w:t>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D77429">
          <w:rPr>
            <w:rStyle w:val="Hyperlink"/>
            <w:noProof/>
            <w:lang w:eastAsia="zh-CN"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4F6653" w14:textId="77777777" w:rsidR="00AB250E" w:rsidRPr="003345A9" w:rsidRDefault="00AA7C54" w:rsidP="000A0B16">
      <w:pPr>
        <w:rPr>
          <w:rFonts w:asciiTheme="minorHAnsi" w:hAnsiTheme="minorHAnsi"/>
        </w:rPr>
      </w:pPr>
      <w:r w:rsidRPr="003345A9">
        <w:rPr>
          <w:rFonts w:asciiTheme="minorHAnsi" w:hAnsiTheme="minorHAnsi"/>
        </w:rPr>
        <w:fldChar w:fldCharType="end"/>
      </w:r>
    </w:p>
    <w:p w14:paraId="384F6654" w14:textId="77777777" w:rsidR="00AB250E" w:rsidRPr="003345A9" w:rsidRDefault="00AB250E" w:rsidP="000A0B16">
      <w:pPr>
        <w:rPr>
          <w:rFonts w:asciiTheme="minorHAnsi" w:hAnsiTheme="minorHAnsi"/>
        </w:rPr>
      </w:pPr>
      <w:r w:rsidRPr="003345A9">
        <w:rPr>
          <w:rFonts w:asciiTheme="minorHAnsi" w:hAnsiTheme="minorHAnsi"/>
        </w:rPr>
        <w:br w:type="page"/>
      </w:r>
    </w:p>
    <w:p w14:paraId="384F6655" w14:textId="77777777" w:rsidR="00400023" w:rsidRPr="00EE0E82" w:rsidRDefault="00400023" w:rsidP="00EE0E82">
      <w:pPr>
        <w:pStyle w:val="Heading1"/>
      </w:pPr>
      <w:bookmarkStart w:id="3" w:name="_Toc323803711"/>
      <w:bookmarkStart w:id="4" w:name="_Toc469500002"/>
      <w:bookmarkStart w:id="5" w:name="_Toc504051238"/>
      <w:bookmarkEnd w:id="0"/>
      <w:bookmarkEnd w:id="1"/>
      <w:r w:rsidRPr="00EE0E82">
        <w:lastRenderedPageBreak/>
        <w:t>Introduction</w:t>
      </w:r>
      <w:bookmarkEnd w:id="3"/>
      <w:bookmarkEnd w:id="4"/>
      <w:bookmarkEnd w:id="5"/>
    </w:p>
    <w:p w14:paraId="384F6656" w14:textId="77777777" w:rsidR="00400023" w:rsidRPr="003345A9" w:rsidRDefault="00400023" w:rsidP="00400023">
      <w:pPr>
        <w:rPr>
          <w:rFonts w:asciiTheme="minorHAnsi" w:hAnsiTheme="minorHAnsi"/>
          <w:color w:val="FF0000"/>
          <w:lang w:eastAsia="zh-CN"/>
        </w:rPr>
      </w:pPr>
    </w:p>
    <w:p w14:paraId="384F665D" w14:textId="615DED5B" w:rsidR="00400023" w:rsidRPr="00CF075A" w:rsidRDefault="00C925D2" w:rsidP="00CF075A">
      <w:r>
        <w:t xml:space="preserve">This document </w:t>
      </w:r>
      <w:r w:rsidR="00CF075A">
        <w:t>provides an overview of</w:t>
      </w:r>
      <w:r>
        <w:t xml:space="preserve"> the firmw</w:t>
      </w:r>
      <w:r w:rsidR="00984190">
        <w:t>are for COMPHY</w:t>
      </w:r>
      <w:r w:rsidR="00984190">
        <w:softHyphen/>
        <w:t xml:space="preserve">_112G_PIPE4. </w:t>
      </w:r>
      <w:r w:rsidR="00CF075A">
        <w:t>T</w:t>
      </w:r>
      <w:r w:rsidR="00984190">
        <w:t>h</w:t>
      </w:r>
      <w:r w:rsidR="00CF075A">
        <w:t>e</w:t>
      </w:r>
      <w:r w:rsidR="00984190">
        <w:t xml:space="preserve"> </w:t>
      </w:r>
      <w:r w:rsidR="0026396F">
        <w:t xml:space="preserve">scope </w:t>
      </w:r>
      <w:r w:rsidR="00984190">
        <w:t>focus</w:t>
      </w:r>
      <w:r w:rsidR="0026396F">
        <w:t>es</w:t>
      </w:r>
      <w:r w:rsidR="00984190">
        <w:t xml:space="preserve"> </w:t>
      </w:r>
      <w:r w:rsidR="00CF075A">
        <w:t>on top level implementation and test plan.</w:t>
      </w:r>
      <w:r w:rsidR="002874A6">
        <w:t xml:space="preserve"> T</w:t>
      </w:r>
      <w:r w:rsidR="00FC5C0A">
        <w:t>he details of individual</w:t>
      </w:r>
      <w:r w:rsidR="002874A6">
        <w:t xml:space="preserve"> module</w:t>
      </w:r>
      <w:r w:rsidR="00FC5C0A">
        <w:t>s</w:t>
      </w:r>
      <w:r w:rsidR="002874A6">
        <w:t xml:space="preserve"> of firmware will be provided in separate documents.</w:t>
      </w:r>
    </w:p>
    <w:p w14:paraId="384F665E" w14:textId="77777777" w:rsidR="00400023" w:rsidRPr="00EE0E82" w:rsidRDefault="00400023" w:rsidP="00EE0E82">
      <w:pPr>
        <w:pStyle w:val="Heading1"/>
      </w:pPr>
      <w:bookmarkStart w:id="6" w:name="_Toc323803712"/>
      <w:bookmarkStart w:id="7" w:name="_Toc469500003"/>
      <w:bookmarkStart w:id="8" w:name="_Toc504051239"/>
      <w:r w:rsidRPr="00EE0E82">
        <w:t>Features</w:t>
      </w:r>
      <w:bookmarkEnd w:id="6"/>
      <w:bookmarkEnd w:id="7"/>
      <w:bookmarkEnd w:id="8"/>
    </w:p>
    <w:p w14:paraId="384F665F" w14:textId="77777777" w:rsidR="00400023" w:rsidRPr="003345A9" w:rsidRDefault="00400023" w:rsidP="00400023">
      <w:pPr>
        <w:rPr>
          <w:rFonts w:asciiTheme="minorHAnsi" w:hAnsiTheme="minorHAnsi"/>
          <w:color w:val="FF0000"/>
          <w:lang w:eastAsia="zh-CN"/>
        </w:rPr>
      </w:pPr>
    </w:p>
    <w:p w14:paraId="384F666C" w14:textId="15D4D5DC" w:rsidR="00400023" w:rsidRDefault="00C925D2" w:rsidP="00400023">
      <w:pPr>
        <w:suppressAutoHyphens w:val="0"/>
        <w:autoSpaceDE/>
        <w:spacing w:after="200" w:line="276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FW </w:t>
      </w:r>
      <w:r w:rsidR="00EE0E82">
        <w:rPr>
          <w:rFonts w:asciiTheme="minorHAnsi" w:hAnsiTheme="minorHAnsi"/>
        </w:rPr>
        <w:t>controls the PHY to realize</w:t>
      </w:r>
      <w:r>
        <w:rPr>
          <w:rFonts w:asciiTheme="minorHAnsi" w:hAnsiTheme="minorHAnsi"/>
        </w:rPr>
        <w:t xml:space="preserve"> the following features.</w:t>
      </w:r>
    </w:p>
    <w:p w14:paraId="3F732CE9" w14:textId="1A307121" w:rsidR="00C925D2" w:rsidRDefault="00C925D2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Perform the initialization of the MCU and </w:t>
      </w:r>
      <w:proofErr w:type="spellStart"/>
      <w:r>
        <w:rPr>
          <w:rFonts w:asciiTheme="minorHAnsi" w:hAnsiTheme="minorHAnsi"/>
        </w:rPr>
        <w:t>xdata</w:t>
      </w:r>
      <w:proofErr w:type="spellEnd"/>
      <w:r>
        <w:rPr>
          <w:rFonts w:asciiTheme="minorHAnsi" w:hAnsiTheme="minorHAnsi"/>
        </w:rPr>
        <w:t xml:space="preserve"> memory;</w:t>
      </w:r>
    </w:p>
    <w:p w14:paraId="247E8E58" w14:textId="1774BFE8" w:rsidR="00C925D2" w:rsidRDefault="00EE0E82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C925D2">
        <w:rPr>
          <w:rFonts w:asciiTheme="minorHAnsi" w:hAnsiTheme="minorHAnsi"/>
        </w:rPr>
        <w:t>ower up sequence;</w:t>
      </w:r>
    </w:p>
    <w:p w14:paraId="4F70B9F5" w14:textId="14B4C3DE" w:rsidR="00C925D2" w:rsidRDefault="00EE0E82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Perform the power up calibrations;</w:t>
      </w:r>
    </w:p>
    <w:p w14:paraId="5B4A1D1C" w14:textId="77777777" w:rsidR="00EE0E82" w:rsidRDefault="00EE0E82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Configure the PHY to correct speed;</w:t>
      </w:r>
    </w:p>
    <w:p w14:paraId="74F2D356" w14:textId="76889A08" w:rsidR="00EE0E82" w:rsidRDefault="00EE0E82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Speed change;</w:t>
      </w:r>
    </w:p>
    <w:p w14:paraId="27B1C4E1" w14:textId="211D15B1" w:rsidR="00EE0E82" w:rsidRDefault="00EE0E82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Slumber mode entrance and wake up;</w:t>
      </w:r>
    </w:p>
    <w:p w14:paraId="73D5E6B0" w14:textId="457E0091" w:rsidR="00EE0E82" w:rsidRDefault="00EE0E82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RX-</w:t>
      </w:r>
      <w:proofErr w:type="spellStart"/>
      <w:r>
        <w:rPr>
          <w:rFonts w:asciiTheme="minorHAnsi" w:hAnsiTheme="minorHAnsi"/>
        </w:rPr>
        <w:t>init</w:t>
      </w:r>
      <w:proofErr w:type="spellEnd"/>
      <w:r>
        <w:rPr>
          <w:rFonts w:asciiTheme="minorHAnsi" w:hAnsiTheme="minorHAnsi"/>
        </w:rPr>
        <w:t>;</w:t>
      </w:r>
    </w:p>
    <w:p w14:paraId="094209C8" w14:textId="2103003B" w:rsidR="00EE0E82" w:rsidRDefault="004A06D8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TX and RX training;</w:t>
      </w:r>
    </w:p>
    <w:p w14:paraId="0B2C93E7" w14:textId="603445B1" w:rsidR="004A06D8" w:rsidRDefault="004A06D8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DFE adaptation;</w:t>
      </w:r>
    </w:p>
    <w:p w14:paraId="4832CECC" w14:textId="709A6A33" w:rsidR="004A06D8" w:rsidRDefault="004A06D8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RTPA;</w:t>
      </w:r>
    </w:p>
    <w:p w14:paraId="5062927B" w14:textId="7CD0FBAE" w:rsidR="004A06D8" w:rsidRDefault="004A06D8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EOM;</w:t>
      </w:r>
    </w:p>
    <w:p w14:paraId="6EE9077B" w14:textId="3A784D99" w:rsidR="004A06D8" w:rsidRPr="00C925D2" w:rsidRDefault="004A06D8" w:rsidP="00C925D2">
      <w:pPr>
        <w:pStyle w:val="ListParagraph"/>
        <w:numPr>
          <w:ilvl w:val="0"/>
          <w:numId w:val="19"/>
        </w:numPr>
        <w:suppressAutoHyphens w:val="0"/>
        <w:autoSpaceDE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CLI.</w:t>
      </w:r>
    </w:p>
    <w:p w14:paraId="384F666E" w14:textId="21F756D5" w:rsidR="00400023" w:rsidRDefault="00A158EB" w:rsidP="002C409F">
      <w:pPr>
        <w:suppressAutoHyphens w:val="0"/>
        <w:autoSpaceDE/>
        <w:spacing w:after="200" w:line="276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When</w:t>
      </w:r>
      <w:r w:rsidR="004A06D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realizing the above features, the firmware should be implemented </w:t>
      </w:r>
      <w:r w:rsidR="009C0BB9">
        <w:rPr>
          <w:rFonts w:asciiTheme="minorHAnsi" w:hAnsiTheme="minorHAnsi"/>
        </w:rPr>
        <w:t xml:space="preserve">in </w:t>
      </w:r>
      <w:r w:rsidR="004A06D8">
        <w:rPr>
          <w:rFonts w:asciiTheme="minorHAnsi" w:hAnsiTheme="minorHAnsi"/>
        </w:rPr>
        <w:t xml:space="preserve">to </w:t>
      </w:r>
      <w:r w:rsidR="009C0BB9">
        <w:rPr>
          <w:rFonts w:asciiTheme="minorHAnsi" w:hAnsiTheme="minorHAnsi"/>
        </w:rPr>
        <w:t>meet specific</w:t>
      </w:r>
      <w:r w:rsidR="004A06D8">
        <w:rPr>
          <w:rFonts w:asciiTheme="minorHAnsi" w:hAnsiTheme="minorHAnsi"/>
        </w:rPr>
        <w:t xml:space="preserve"> timing </w:t>
      </w:r>
      <w:proofErr w:type="spellStart"/>
      <w:r w:rsidR="004A06D8">
        <w:rPr>
          <w:rFonts w:asciiTheme="minorHAnsi" w:hAnsiTheme="minorHAnsi"/>
        </w:rPr>
        <w:t>requirments</w:t>
      </w:r>
      <w:proofErr w:type="spellEnd"/>
      <w:r w:rsidR="004A06D8">
        <w:rPr>
          <w:rFonts w:asciiTheme="minorHAnsi" w:hAnsiTheme="minorHAnsi"/>
        </w:rPr>
        <w:t xml:space="preserve"> defined in corresponding design spec.</w:t>
      </w:r>
    </w:p>
    <w:p w14:paraId="384F6673" w14:textId="77777777" w:rsidR="00400023" w:rsidRPr="00EE0E82" w:rsidRDefault="00400023" w:rsidP="00EE0E82">
      <w:pPr>
        <w:pStyle w:val="Heading1"/>
      </w:pPr>
      <w:bookmarkStart w:id="9" w:name="_Toc323803713"/>
      <w:bookmarkStart w:id="10" w:name="_Toc469500004"/>
      <w:bookmarkStart w:id="11" w:name="_Toc504051240"/>
      <w:r w:rsidRPr="00EE0E82">
        <w:t>Interface Signal Definitions</w:t>
      </w:r>
      <w:bookmarkEnd w:id="9"/>
      <w:bookmarkEnd w:id="10"/>
      <w:bookmarkEnd w:id="11"/>
    </w:p>
    <w:p w14:paraId="384F6674" w14:textId="77777777" w:rsidR="00400023" w:rsidRPr="003345A9" w:rsidRDefault="00400023" w:rsidP="00400023">
      <w:pPr>
        <w:rPr>
          <w:rFonts w:asciiTheme="minorHAnsi" w:hAnsiTheme="minorHAnsi"/>
          <w:color w:val="FF0000"/>
          <w:lang w:eastAsia="zh-CN"/>
        </w:rPr>
      </w:pPr>
    </w:p>
    <w:p w14:paraId="384F667B" w14:textId="77777777" w:rsidR="00400023" w:rsidRPr="00EE0E82" w:rsidRDefault="00400023" w:rsidP="00EE0E82">
      <w:pPr>
        <w:pStyle w:val="Heading2"/>
      </w:pPr>
      <w:bookmarkStart w:id="12" w:name="_Toc469500005"/>
      <w:bookmarkStart w:id="13" w:name="_Toc504051241"/>
      <w:r w:rsidRPr="00EE0E82">
        <w:t>Firmware Interface Signal</w:t>
      </w:r>
      <w:bookmarkEnd w:id="12"/>
      <w:bookmarkEnd w:id="13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30"/>
        <w:gridCol w:w="810"/>
        <w:gridCol w:w="5040"/>
      </w:tblGrid>
      <w:tr w:rsidR="00431E48" w:rsidRPr="00472560" w14:paraId="1E0B7D7A" w14:textId="77777777" w:rsidTr="008E45F4">
        <w:tc>
          <w:tcPr>
            <w:tcW w:w="3168" w:type="dxa"/>
          </w:tcPr>
          <w:p w14:paraId="71A2AE70" w14:textId="77777777" w:rsidR="00431E48" w:rsidRPr="00472560" w:rsidRDefault="00431E48" w:rsidP="00431E48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Port Name</w:t>
            </w:r>
          </w:p>
        </w:tc>
        <w:tc>
          <w:tcPr>
            <w:tcW w:w="630" w:type="dxa"/>
          </w:tcPr>
          <w:p w14:paraId="090AF228" w14:textId="77777777" w:rsidR="00431E48" w:rsidRPr="00472560" w:rsidRDefault="00431E48" w:rsidP="00431E48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810" w:type="dxa"/>
          </w:tcPr>
          <w:p w14:paraId="03F89890" w14:textId="77777777" w:rsidR="00431E48" w:rsidRPr="00472560" w:rsidRDefault="00431E48" w:rsidP="00431E48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Default</w:t>
            </w:r>
          </w:p>
        </w:tc>
        <w:tc>
          <w:tcPr>
            <w:tcW w:w="5040" w:type="dxa"/>
          </w:tcPr>
          <w:p w14:paraId="73019058" w14:textId="77777777" w:rsidR="00431E48" w:rsidRPr="00472560" w:rsidRDefault="00431E48" w:rsidP="00431E48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Description</w:t>
            </w:r>
          </w:p>
        </w:tc>
      </w:tr>
      <w:tr w:rsidR="00431E48" w:rsidRPr="00472560" w14:paraId="34B57172" w14:textId="77777777" w:rsidTr="008E45F4">
        <w:tc>
          <w:tcPr>
            <w:tcW w:w="3168" w:type="dxa"/>
          </w:tcPr>
          <w:p w14:paraId="48B6DC4C" w14:textId="075C4C73" w:rsidR="00431E48" w:rsidRPr="00472560" w:rsidRDefault="002C409F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cmx_CAL_DONE</w:t>
            </w:r>
            <w:proofErr w:type="spellEnd"/>
          </w:p>
        </w:tc>
        <w:tc>
          <w:tcPr>
            <w:tcW w:w="630" w:type="dxa"/>
          </w:tcPr>
          <w:p w14:paraId="2A2E2ED8" w14:textId="77777777" w:rsidR="00431E48" w:rsidRPr="00472560" w:rsidRDefault="00431E4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810" w:type="dxa"/>
          </w:tcPr>
          <w:p w14:paraId="48C7E923" w14:textId="77777777" w:rsidR="00431E48" w:rsidRPr="00472560" w:rsidRDefault="00431E4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5040" w:type="dxa"/>
          </w:tcPr>
          <w:p w14:paraId="3847C74C" w14:textId="0374ABC7" w:rsidR="00431E48" w:rsidRPr="00472560" w:rsidRDefault="002C409F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Calibration done.</w:t>
            </w:r>
          </w:p>
        </w:tc>
      </w:tr>
      <w:tr w:rsidR="00431E48" w:rsidRPr="00472560" w14:paraId="18277F32" w14:textId="77777777" w:rsidTr="008E45F4">
        <w:tc>
          <w:tcPr>
            <w:tcW w:w="3168" w:type="dxa"/>
          </w:tcPr>
          <w:p w14:paraId="2FCDFD27" w14:textId="062BA424" w:rsidR="00431E48" w:rsidRPr="00472560" w:rsidRDefault="005120F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cmx_EXT_FORCE_CAL_DONE</w:t>
            </w:r>
            <w:proofErr w:type="spellEnd"/>
          </w:p>
        </w:tc>
        <w:tc>
          <w:tcPr>
            <w:tcW w:w="630" w:type="dxa"/>
          </w:tcPr>
          <w:p w14:paraId="0C7599BD" w14:textId="68383619" w:rsidR="00431E48" w:rsidRPr="00472560" w:rsidRDefault="00DB3B2E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</w:t>
            </w:r>
            <w:r w:rsidR="001F7B5C"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/O</w:t>
            </w:r>
          </w:p>
        </w:tc>
        <w:tc>
          <w:tcPr>
            <w:tcW w:w="810" w:type="dxa"/>
          </w:tcPr>
          <w:p w14:paraId="16978F9A" w14:textId="77777777" w:rsidR="00431E48" w:rsidRPr="00472560" w:rsidRDefault="00431E4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5040" w:type="dxa"/>
          </w:tcPr>
          <w:p w14:paraId="4F6CB34D" w14:textId="7DB396DE" w:rsidR="00431E48" w:rsidRPr="00472560" w:rsidRDefault="005120F8" w:rsidP="005120F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Skip calibration and use external calibration values.</w:t>
            </w:r>
          </w:p>
        </w:tc>
      </w:tr>
      <w:tr w:rsidR="00431E48" w:rsidRPr="00472560" w14:paraId="0251AE20" w14:textId="77777777" w:rsidTr="008E45F4">
        <w:tc>
          <w:tcPr>
            <w:tcW w:w="3168" w:type="dxa"/>
          </w:tcPr>
          <w:p w14:paraId="3E475C0F" w14:textId="73B0ABC0" w:rsidR="00431E48" w:rsidRPr="00472560" w:rsidRDefault="001F7B5C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cmx_CAL_START</w:t>
            </w:r>
            <w:proofErr w:type="spellEnd"/>
          </w:p>
        </w:tc>
        <w:tc>
          <w:tcPr>
            <w:tcW w:w="630" w:type="dxa"/>
          </w:tcPr>
          <w:p w14:paraId="52A37C72" w14:textId="042706B0" w:rsidR="00431E48" w:rsidRPr="00472560" w:rsidRDefault="001F7B5C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810" w:type="dxa"/>
          </w:tcPr>
          <w:p w14:paraId="64EA08D0" w14:textId="77777777" w:rsidR="00431E48" w:rsidRPr="00472560" w:rsidRDefault="00431E4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5040" w:type="dxa"/>
          </w:tcPr>
          <w:p w14:paraId="016106E2" w14:textId="41F45385" w:rsidR="001F7B5C" w:rsidRPr="00472560" w:rsidRDefault="001F7B5C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Start the calibration sequence.</w:t>
            </w:r>
          </w:p>
        </w:tc>
      </w:tr>
      <w:tr w:rsidR="001F7B5C" w:rsidRPr="00472560" w14:paraId="1B234F24" w14:textId="77777777" w:rsidTr="008E45F4">
        <w:tc>
          <w:tcPr>
            <w:tcW w:w="3168" w:type="dxa"/>
          </w:tcPr>
          <w:p w14:paraId="4AD599A5" w14:textId="5B1270EC" w:rsidR="001F7B5C" w:rsidRPr="00472560" w:rsidRDefault="00AF2EFD" w:rsidP="00431E48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highlight w:val="lightGray"/>
                <w:lang w:eastAsia="zh-TW"/>
              </w:rPr>
            </w:pPr>
            <w:proofErr w:type="spellStart"/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lnx_SQ_AUTO_TRAIN_LANE</w:t>
            </w:r>
            <w:proofErr w:type="spellEnd"/>
          </w:p>
        </w:tc>
        <w:tc>
          <w:tcPr>
            <w:tcW w:w="630" w:type="dxa"/>
          </w:tcPr>
          <w:p w14:paraId="7F743D62" w14:textId="63465BE9" w:rsidR="001F7B5C" w:rsidRPr="00472560" w:rsidRDefault="00AF2EFD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810" w:type="dxa"/>
          </w:tcPr>
          <w:p w14:paraId="2963CEC4" w14:textId="1A4293C1" w:rsidR="001F7B5C" w:rsidRPr="00472560" w:rsidRDefault="00AF2EFD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5040" w:type="dxa"/>
          </w:tcPr>
          <w:p w14:paraId="74FFF9E9" w14:textId="24F2B7A8" w:rsidR="001F7B5C" w:rsidRPr="00472560" w:rsidRDefault="00AF2EFD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Enable SQ auto train.</w:t>
            </w:r>
          </w:p>
        </w:tc>
      </w:tr>
      <w:tr w:rsidR="00AF2EFD" w:rsidRPr="00472560" w14:paraId="2E5F30F9" w14:textId="77777777" w:rsidTr="00AF2EFD">
        <w:tc>
          <w:tcPr>
            <w:tcW w:w="3168" w:type="dxa"/>
            <w:shd w:val="clear" w:color="auto" w:fill="auto"/>
          </w:tcPr>
          <w:p w14:paraId="7741421E" w14:textId="6B336461" w:rsidR="00AF2EFD" w:rsidRPr="00472560" w:rsidRDefault="00AF2EFD" w:rsidP="00431E48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proofErr w:type="spellStart"/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lnx_ESM_EN_LANE</w:t>
            </w:r>
            <w:proofErr w:type="spellEnd"/>
          </w:p>
        </w:tc>
        <w:tc>
          <w:tcPr>
            <w:tcW w:w="630" w:type="dxa"/>
          </w:tcPr>
          <w:p w14:paraId="1D92785B" w14:textId="33B73F08" w:rsidR="00AF2EFD" w:rsidRPr="00472560" w:rsidRDefault="00AF2EFD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810" w:type="dxa"/>
          </w:tcPr>
          <w:p w14:paraId="171FED7D" w14:textId="17F9DF1E" w:rsidR="00AF2EFD" w:rsidRPr="00472560" w:rsidRDefault="00AF2EFD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5040" w:type="dxa"/>
          </w:tcPr>
          <w:p w14:paraId="3EE69141" w14:textId="2BF57169" w:rsidR="00AF2EFD" w:rsidRPr="00472560" w:rsidRDefault="00AF2EFD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Start EOM function.</w:t>
            </w:r>
          </w:p>
        </w:tc>
      </w:tr>
      <w:tr w:rsidR="00AF2EFD" w:rsidRPr="00472560" w14:paraId="6C902113" w14:textId="77777777" w:rsidTr="00AF2EFD">
        <w:tc>
          <w:tcPr>
            <w:tcW w:w="3168" w:type="dxa"/>
            <w:shd w:val="clear" w:color="auto" w:fill="auto"/>
          </w:tcPr>
          <w:p w14:paraId="6EA9BBDC" w14:textId="21C3C750" w:rsidR="00AF2EFD" w:rsidRPr="00472560" w:rsidRDefault="00D97818" w:rsidP="00431E48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proofErr w:type="spellStart"/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cmx_AUTO_RX_INIT_EN</w:t>
            </w:r>
            <w:proofErr w:type="spellEnd"/>
          </w:p>
        </w:tc>
        <w:tc>
          <w:tcPr>
            <w:tcW w:w="630" w:type="dxa"/>
          </w:tcPr>
          <w:p w14:paraId="0098C842" w14:textId="6EC208F3" w:rsidR="00AF2EFD" w:rsidRPr="00472560" w:rsidRDefault="00D9781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810" w:type="dxa"/>
          </w:tcPr>
          <w:p w14:paraId="00473DA9" w14:textId="24DE37A8" w:rsidR="00AF2EFD" w:rsidRPr="00472560" w:rsidRDefault="00D9781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5040" w:type="dxa"/>
          </w:tcPr>
          <w:p w14:paraId="481519EB" w14:textId="7C09F8BA" w:rsidR="00AF2EFD" w:rsidRPr="00472560" w:rsidRDefault="00D9781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Auto RX INIT.</w:t>
            </w:r>
          </w:p>
        </w:tc>
      </w:tr>
      <w:tr w:rsidR="00575652" w:rsidRPr="00472560" w14:paraId="56E0E171" w14:textId="77777777" w:rsidTr="00AF2EFD">
        <w:tc>
          <w:tcPr>
            <w:tcW w:w="3168" w:type="dxa"/>
            <w:shd w:val="clear" w:color="auto" w:fill="auto"/>
          </w:tcPr>
          <w:p w14:paraId="073F723D" w14:textId="7E2FF88C" w:rsidR="00575652" w:rsidRPr="00472560" w:rsidRDefault="00575652" w:rsidP="00431E48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cmx_PHY_GEN_MAX_3_0</w:t>
            </w:r>
          </w:p>
        </w:tc>
        <w:tc>
          <w:tcPr>
            <w:tcW w:w="630" w:type="dxa"/>
          </w:tcPr>
          <w:p w14:paraId="280E3DD1" w14:textId="115F032E" w:rsidR="00575652" w:rsidRPr="00472560" w:rsidRDefault="00575652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810" w:type="dxa"/>
          </w:tcPr>
          <w:p w14:paraId="4566427B" w14:textId="0509B9FB" w:rsidR="00575652" w:rsidRPr="00472560" w:rsidRDefault="00575652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5040" w:type="dxa"/>
          </w:tcPr>
          <w:p w14:paraId="7F11546D" w14:textId="6130837C" w:rsidR="00575652" w:rsidRPr="00472560" w:rsidRDefault="00575652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PHY GEN MAX.</w:t>
            </w:r>
          </w:p>
        </w:tc>
      </w:tr>
      <w:tr w:rsidR="00E21920" w:rsidRPr="00472560" w14:paraId="6BAF00BB" w14:textId="77777777" w:rsidTr="00AF2EFD">
        <w:tc>
          <w:tcPr>
            <w:tcW w:w="3168" w:type="dxa"/>
            <w:shd w:val="clear" w:color="auto" w:fill="auto"/>
          </w:tcPr>
          <w:p w14:paraId="6DDEA404" w14:textId="36AC2ED0" w:rsidR="00E21920" w:rsidRPr="00472560" w:rsidRDefault="00E21920" w:rsidP="00431E48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proofErr w:type="spellStart"/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cmx_FORCE_CONT_CAL_SKIP</w:t>
            </w:r>
            <w:proofErr w:type="spellEnd"/>
          </w:p>
        </w:tc>
        <w:tc>
          <w:tcPr>
            <w:tcW w:w="630" w:type="dxa"/>
          </w:tcPr>
          <w:p w14:paraId="114720B2" w14:textId="068CAEBE" w:rsidR="00E21920" w:rsidRPr="00472560" w:rsidRDefault="00E21920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810" w:type="dxa"/>
          </w:tcPr>
          <w:p w14:paraId="70BE0E39" w14:textId="5E1865F2" w:rsidR="00E21920" w:rsidRPr="00472560" w:rsidRDefault="00E21920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5040" w:type="dxa"/>
          </w:tcPr>
          <w:p w14:paraId="46349E70" w14:textId="690BD438" w:rsidR="00E21920" w:rsidRPr="00472560" w:rsidRDefault="00E21920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Skip continuous calibration.</w:t>
            </w:r>
          </w:p>
        </w:tc>
      </w:tr>
      <w:tr w:rsidR="00D97818" w:rsidRPr="00472560" w14:paraId="23B8A542" w14:textId="77777777" w:rsidTr="00AF2EFD">
        <w:tc>
          <w:tcPr>
            <w:tcW w:w="3168" w:type="dxa"/>
            <w:shd w:val="clear" w:color="auto" w:fill="auto"/>
          </w:tcPr>
          <w:p w14:paraId="6FD591DE" w14:textId="7DA89DFE" w:rsidR="00D97818" w:rsidRPr="00472560" w:rsidRDefault="00D97818" w:rsidP="00431E48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To Be Extended</w:t>
            </w:r>
          </w:p>
        </w:tc>
        <w:tc>
          <w:tcPr>
            <w:tcW w:w="630" w:type="dxa"/>
          </w:tcPr>
          <w:p w14:paraId="6F49E290" w14:textId="77777777" w:rsidR="00D97818" w:rsidRPr="00472560" w:rsidRDefault="00D9781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14:paraId="0085A454" w14:textId="77777777" w:rsidR="00D97818" w:rsidRPr="00472560" w:rsidRDefault="00D9781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5040" w:type="dxa"/>
          </w:tcPr>
          <w:p w14:paraId="21FDE14A" w14:textId="77777777" w:rsidR="00D97818" w:rsidRPr="00472560" w:rsidRDefault="00D9781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D97818" w:rsidRPr="00472560" w14:paraId="20B3AB8B" w14:textId="77777777" w:rsidTr="00AF2EFD">
        <w:tc>
          <w:tcPr>
            <w:tcW w:w="3168" w:type="dxa"/>
            <w:shd w:val="clear" w:color="auto" w:fill="auto"/>
          </w:tcPr>
          <w:p w14:paraId="34F06395" w14:textId="77777777" w:rsidR="00D97818" w:rsidRPr="00472560" w:rsidRDefault="00D97818" w:rsidP="00431E48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</w:p>
        </w:tc>
        <w:tc>
          <w:tcPr>
            <w:tcW w:w="630" w:type="dxa"/>
          </w:tcPr>
          <w:p w14:paraId="05292798" w14:textId="77777777" w:rsidR="00D97818" w:rsidRPr="00472560" w:rsidRDefault="00D9781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14:paraId="16E0AB3E" w14:textId="77777777" w:rsidR="00D97818" w:rsidRPr="00472560" w:rsidRDefault="00D9781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5040" w:type="dxa"/>
          </w:tcPr>
          <w:p w14:paraId="441625C4" w14:textId="77777777" w:rsidR="00D97818" w:rsidRPr="00472560" w:rsidRDefault="00D97818" w:rsidP="00431E4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</w:tbl>
    <w:p w14:paraId="384F66BB" w14:textId="42BC040E" w:rsidR="00400023" w:rsidRPr="00472560" w:rsidRDefault="00400023" w:rsidP="00400023">
      <w:pPr>
        <w:rPr>
          <w:rFonts w:asciiTheme="minorHAnsi" w:hAnsiTheme="minorHAnsi"/>
        </w:rPr>
      </w:pPr>
    </w:p>
    <w:p w14:paraId="5ACA3ADD" w14:textId="77777777" w:rsidR="00864CA1" w:rsidRPr="00472560" w:rsidRDefault="00864CA1" w:rsidP="00400023">
      <w:pPr>
        <w:rPr>
          <w:rFonts w:asciiTheme="minorHAnsi" w:hAnsiTheme="minorHAnsi"/>
        </w:rPr>
      </w:pPr>
    </w:p>
    <w:p w14:paraId="1B410F39" w14:textId="77777777" w:rsidR="00864CA1" w:rsidRPr="00472560" w:rsidRDefault="00864CA1" w:rsidP="00400023">
      <w:pPr>
        <w:rPr>
          <w:rFonts w:asciiTheme="minorHAnsi" w:hAnsiTheme="minorHAnsi"/>
        </w:rPr>
      </w:pPr>
    </w:p>
    <w:p w14:paraId="384F66BC" w14:textId="77777777" w:rsidR="00400023" w:rsidRPr="00472560" w:rsidRDefault="00400023" w:rsidP="00EE0E82">
      <w:pPr>
        <w:pStyle w:val="Heading2"/>
      </w:pPr>
      <w:bookmarkStart w:id="14" w:name="_Toc469500006"/>
      <w:bookmarkStart w:id="15" w:name="_Toc504051242"/>
      <w:r w:rsidRPr="00472560">
        <w:t>Digital Interface Signal</w:t>
      </w:r>
      <w:bookmarkEnd w:id="14"/>
      <w:bookmarkEnd w:id="1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2"/>
        <w:gridCol w:w="663"/>
        <w:gridCol w:w="810"/>
        <w:gridCol w:w="4613"/>
      </w:tblGrid>
      <w:tr w:rsidR="004A61B9" w:rsidRPr="00472560" w14:paraId="46379C1B" w14:textId="77777777" w:rsidTr="00864CA1">
        <w:tc>
          <w:tcPr>
            <w:tcW w:w="3562" w:type="dxa"/>
          </w:tcPr>
          <w:p w14:paraId="1662443B" w14:textId="77777777" w:rsidR="004A61B9" w:rsidRPr="00472560" w:rsidRDefault="004A61B9" w:rsidP="004A61B9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Port Name</w:t>
            </w:r>
          </w:p>
        </w:tc>
        <w:tc>
          <w:tcPr>
            <w:tcW w:w="663" w:type="dxa"/>
          </w:tcPr>
          <w:p w14:paraId="52E0383D" w14:textId="77777777" w:rsidR="004A61B9" w:rsidRPr="00472560" w:rsidRDefault="004A61B9" w:rsidP="004A61B9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810" w:type="dxa"/>
          </w:tcPr>
          <w:p w14:paraId="7EDA6DD3" w14:textId="77777777" w:rsidR="004A61B9" w:rsidRPr="00472560" w:rsidRDefault="004A61B9" w:rsidP="004A61B9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Default</w:t>
            </w:r>
          </w:p>
        </w:tc>
        <w:tc>
          <w:tcPr>
            <w:tcW w:w="4613" w:type="dxa"/>
          </w:tcPr>
          <w:p w14:paraId="1CB4268C" w14:textId="77777777" w:rsidR="004A61B9" w:rsidRPr="00472560" w:rsidRDefault="004A61B9" w:rsidP="004A61B9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Description</w:t>
            </w:r>
          </w:p>
        </w:tc>
      </w:tr>
      <w:tr w:rsidR="004A61B9" w:rsidRPr="00472560" w14:paraId="7ED251DA" w14:textId="77777777" w:rsidTr="00864CA1">
        <w:tc>
          <w:tcPr>
            <w:tcW w:w="3562" w:type="dxa"/>
          </w:tcPr>
          <w:p w14:paraId="5E6C8A14" w14:textId="77777777" w:rsidR="004A61B9" w:rsidRPr="00472560" w:rsidRDefault="004A61B9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PHY_STATUS</w:t>
            </w:r>
          </w:p>
        </w:tc>
        <w:tc>
          <w:tcPr>
            <w:tcW w:w="663" w:type="dxa"/>
          </w:tcPr>
          <w:p w14:paraId="04FA0C0B" w14:textId="77777777" w:rsidR="004A61B9" w:rsidRPr="00472560" w:rsidRDefault="004A61B9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810" w:type="dxa"/>
          </w:tcPr>
          <w:p w14:paraId="07ACAF42" w14:textId="77777777" w:rsidR="004A61B9" w:rsidRPr="00472560" w:rsidRDefault="004A61B9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4613" w:type="dxa"/>
          </w:tcPr>
          <w:p w14:paraId="17504E23" w14:textId="05459DFA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The running status of PHY.</w:t>
            </w:r>
          </w:p>
        </w:tc>
      </w:tr>
      <w:tr w:rsidR="004A61B9" w:rsidRPr="00472560" w14:paraId="342ECD81" w14:textId="77777777" w:rsidTr="00864CA1">
        <w:tc>
          <w:tcPr>
            <w:tcW w:w="3562" w:type="dxa"/>
          </w:tcPr>
          <w:p w14:paraId="659B20CA" w14:textId="2931FA83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reg_MCU_EN_LANEX</w:t>
            </w:r>
            <w:proofErr w:type="spellEnd"/>
          </w:p>
        </w:tc>
        <w:tc>
          <w:tcPr>
            <w:tcW w:w="663" w:type="dxa"/>
          </w:tcPr>
          <w:p w14:paraId="0B45C452" w14:textId="552E3F34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810" w:type="dxa"/>
          </w:tcPr>
          <w:p w14:paraId="0E893697" w14:textId="6A3B846E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4613" w:type="dxa"/>
          </w:tcPr>
          <w:p w14:paraId="40FFE631" w14:textId="7D643154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Enable MCU_X.</w:t>
            </w:r>
          </w:p>
        </w:tc>
      </w:tr>
      <w:tr w:rsidR="004A61B9" w:rsidRPr="00472560" w14:paraId="3C30A1D2" w14:textId="77777777" w:rsidTr="00864CA1">
        <w:tc>
          <w:tcPr>
            <w:tcW w:w="3562" w:type="dxa"/>
          </w:tcPr>
          <w:p w14:paraId="028E9054" w14:textId="1E629A09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reg_EN_LANEX</w:t>
            </w:r>
            <w:proofErr w:type="spellEnd"/>
          </w:p>
        </w:tc>
        <w:tc>
          <w:tcPr>
            <w:tcW w:w="663" w:type="dxa"/>
          </w:tcPr>
          <w:p w14:paraId="32439E6A" w14:textId="47BBFB73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810" w:type="dxa"/>
          </w:tcPr>
          <w:p w14:paraId="67210F51" w14:textId="11AA3CC1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4613" w:type="dxa"/>
          </w:tcPr>
          <w:p w14:paraId="7A5579DA" w14:textId="4AE960A6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Lane_X</w:t>
            </w:r>
            <w:proofErr w:type="spellEnd"/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enable.</w:t>
            </w:r>
          </w:p>
        </w:tc>
      </w:tr>
      <w:tr w:rsidR="004A61B9" w:rsidRPr="00472560" w14:paraId="24580166" w14:textId="77777777" w:rsidTr="00864CA1">
        <w:tc>
          <w:tcPr>
            <w:tcW w:w="3562" w:type="dxa"/>
          </w:tcPr>
          <w:p w14:paraId="30BCD86C" w14:textId="5D59F81A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reg_PIN_PHY_GEN_TX_RD_LANE_3_0</w:t>
            </w:r>
          </w:p>
        </w:tc>
        <w:tc>
          <w:tcPr>
            <w:tcW w:w="663" w:type="dxa"/>
          </w:tcPr>
          <w:p w14:paraId="57C7669F" w14:textId="5F8FEDE9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810" w:type="dxa"/>
          </w:tcPr>
          <w:p w14:paraId="17B8D53B" w14:textId="2FA6F623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4613" w:type="dxa"/>
          </w:tcPr>
          <w:p w14:paraId="28D8E864" w14:textId="333D652C" w:rsidR="004A61B9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PHY GEN TX.</w:t>
            </w:r>
          </w:p>
        </w:tc>
      </w:tr>
      <w:tr w:rsidR="00864CA1" w:rsidRPr="00472560" w14:paraId="4134A39C" w14:textId="77777777" w:rsidTr="00864CA1">
        <w:tc>
          <w:tcPr>
            <w:tcW w:w="3562" w:type="dxa"/>
          </w:tcPr>
          <w:p w14:paraId="762A5C2B" w14:textId="0051C5A4" w:rsidR="00864CA1" w:rsidRPr="00472560" w:rsidRDefault="00864CA1" w:rsidP="004A61B9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highlight w:val="blue"/>
                <w:lang w:eastAsia="zh-TW"/>
              </w:rPr>
            </w:pPr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reg_PIN_PHY_GEN_RX_RD_LANE_3_0</w:t>
            </w:r>
          </w:p>
        </w:tc>
        <w:tc>
          <w:tcPr>
            <w:tcW w:w="663" w:type="dxa"/>
          </w:tcPr>
          <w:p w14:paraId="521ED847" w14:textId="5C17D954" w:rsidR="00864CA1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810" w:type="dxa"/>
          </w:tcPr>
          <w:p w14:paraId="045C02F9" w14:textId="19F94090" w:rsidR="00864CA1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4613" w:type="dxa"/>
          </w:tcPr>
          <w:p w14:paraId="58EAC281" w14:textId="0A2E9C66" w:rsidR="00864CA1" w:rsidRPr="00472560" w:rsidRDefault="00864CA1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PHY GEN RX.</w:t>
            </w:r>
          </w:p>
        </w:tc>
      </w:tr>
      <w:tr w:rsidR="00DE1271" w:rsidRPr="00472560" w14:paraId="6554B62E" w14:textId="77777777" w:rsidTr="00864CA1">
        <w:tc>
          <w:tcPr>
            <w:tcW w:w="3562" w:type="dxa"/>
          </w:tcPr>
          <w:p w14:paraId="1EE937E7" w14:textId="1C1C452D" w:rsidR="00DE1271" w:rsidRPr="00472560" w:rsidRDefault="0046414C" w:rsidP="0046414C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reg_MCU_DEBUGX_LANE_7_0</w:t>
            </w:r>
          </w:p>
        </w:tc>
        <w:tc>
          <w:tcPr>
            <w:tcW w:w="663" w:type="dxa"/>
          </w:tcPr>
          <w:p w14:paraId="74124E1D" w14:textId="03968CA5" w:rsidR="00DE1271" w:rsidRPr="00472560" w:rsidRDefault="0046414C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810" w:type="dxa"/>
          </w:tcPr>
          <w:p w14:paraId="7D4BAD63" w14:textId="419E3962" w:rsidR="00DE1271" w:rsidRPr="00472560" w:rsidRDefault="0046414C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4613" w:type="dxa"/>
          </w:tcPr>
          <w:p w14:paraId="5B479CBC" w14:textId="6E0C3B37" w:rsidR="00DE1271" w:rsidRPr="00472560" w:rsidRDefault="0046414C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Lane debug register X.</w:t>
            </w:r>
          </w:p>
        </w:tc>
      </w:tr>
      <w:tr w:rsidR="00B97DBC" w:rsidRPr="00472560" w14:paraId="06FB8E5B" w14:textId="77777777" w:rsidTr="00864CA1">
        <w:tc>
          <w:tcPr>
            <w:tcW w:w="3562" w:type="dxa"/>
          </w:tcPr>
          <w:p w14:paraId="624CC8CE" w14:textId="4222FB08" w:rsidR="00B97DBC" w:rsidRPr="00472560" w:rsidRDefault="0075041D" w:rsidP="0046414C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r w:rsidRPr="00472560">
              <w:rPr>
                <w:rFonts w:asciiTheme="minorHAnsi" w:eastAsia="PMingLiU" w:hAnsiTheme="minorHAnsi" w:cs="Consolas"/>
                <w:sz w:val="20"/>
                <w:lang w:eastAsia="zh-TW"/>
              </w:rPr>
              <w:t>To be extended</w:t>
            </w:r>
          </w:p>
        </w:tc>
        <w:tc>
          <w:tcPr>
            <w:tcW w:w="663" w:type="dxa"/>
          </w:tcPr>
          <w:p w14:paraId="36C07B0D" w14:textId="77777777" w:rsidR="00B97DBC" w:rsidRPr="00472560" w:rsidRDefault="00B97DBC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14:paraId="113D7100" w14:textId="77777777" w:rsidR="00B97DBC" w:rsidRPr="00472560" w:rsidRDefault="00B97DBC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613" w:type="dxa"/>
          </w:tcPr>
          <w:p w14:paraId="7D24C737" w14:textId="77777777" w:rsidR="00B97DBC" w:rsidRPr="00472560" w:rsidRDefault="00B97DBC" w:rsidP="004A61B9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</w:tbl>
    <w:p w14:paraId="384F678D" w14:textId="77777777" w:rsidR="00400023" w:rsidRPr="00472560" w:rsidRDefault="00400023" w:rsidP="00400023">
      <w:pPr>
        <w:rPr>
          <w:rFonts w:asciiTheme="minorHAnsi" w:hAnsiTheme="minorHAnsi"/>
        </w:rPr>
      </w:pPr>
    </w:p>
    <w:p w14:paraId="384F678E" w14:textId="77777777" w:rsidR="00400023" w:rsidRPr="00472560" w:rsidRDefault="00400023" w:rsidP="00EE0E82">
      <w:pPr>
        <w:pStyle w:val="Heading2"/>
      </w:pPr>
      <w:bookmarkStart w:id="16" w:name="_Toc469500007"/>
      <w:bookmarkStart w:id="17" w:name="_Toc504051243"/>
      <w:r w:rsidRPr="00472560">
        <w:t>Analog Interface Signal</w:t>
      </w:r>
      <w:bookmarkEnd w:id="16"/>
      <w:bookmarkEnd w:id="17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2"/>
        <w:gridCol w:w="663"/>
        <w:gridCol w:w="810"/>
        <w:gridCol w:w="4613"/>
      </w:tblGrid>
      <w:tr w:rsidR="0075041D" w:rsidRPr="00472560" w14:paraId="1F5EDE66" w14:textId="77777777" w:rsidTr="00C1692B">
        <w:tc>
          <w:tcPr>
            <w:tcW w:w="3562" w:type="dxa"/>
          </w:tcPr>
          <w:p w14:paraId="530549E8" w14:textId="77777777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Port Name</w:t>
            </w:r>
          </w:p>
        </w:tc>
        <w:tc>
          <w:tcPr>
            <w:tcW w:w="663" w:type="dxa"/>
          </w:tcPr>
          <w:p w14:paraId="0CF13315" w14:textId="77777777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810" w:type="dxa"/>
          </w:tcPr>
          <w:p w14:paraId="1C417264" w14:textId="77777777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Default</w:t>
            </w:r>
          </w:p>
        </w:tc>
        <w:tc>
          <w:tcPr>
            <w:tcW w:w="4613" w:type="dxa"/>
          </w:tcPr>
          <w:p w14:paraId="15CE1DEE" w14:textId="77777777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Description</w:t>
            </w:r>
          </w:p>
        </w:tc>
      </w:tr>
      <w:tr w:rsidR="0075041D" w:rsidRPr="00472560" w14:paraId="436635DC" w14:textId="77777777" w:rsidTr="00C1692B">
        <w:tc>
          <w:tcPr>
            <w:tcW w:w="3562" w:type="dxa"/>
          </w:tcPr>
          <w:p w14:paraId="1586A59B" w14:textId="3C2F99B3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663" w:type="dxa"/>
          </w:tcPr>
          <w:p w14:paraId="698BE7C6" w14:textId="40A95BB2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14:paraId="3747872C" w14:textId="67659F9E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613" w:type="dxa"/>
          </w:tcPr>
          <w:p w14:paraId="4E198092" w14:textId="06A0F1B7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75041D" w:rsidRPr="00472560" w14:paraId="09683094" w14:textId="77777777" w:rsidTr="00C1692B">
        <w:tc>
          <w:tcPr>
            <w:tcW w:w="3562" w:type="dxa"/>
          </w:tcPr>
          <w:p w14:paraId="432D0413" w14:textId="2B7ACCE5" w:rsidR="0075041D" w:rsidRPr="00472560" w:rsidRDefault="00472560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20"/>
                <w:lang w:eastAsia="zh-CN"/>
              </w:rPr>
              <w:t>To be extended</w:t>
            </w:r>
          </w:p>
        </w:tc>
        <w:tc>
          <w:tcPr>
            <w:tcW w:w="663" w:type="dxa"/>
          </w:tcPr>
          <w:p w14:paraId="31022DDC" w14:textId="2DEC7A7A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14:paraId="3BA62C69" w14:textId="68375609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613" w:type="dxa"/>
          </w:tcPr>
          <w:p w14:paraId="710289AA" w14:textId="0928404C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75041D" w:rsidRPr="00472560" w14:paraId="78CA63DB" w14:textId="77777777" w:rsidTr="00C1692B">
        <w:tc>
          <w:tcPr>
            <w:tcW w:w="3562" w:type="dxa"/>
          </w:tcPr>
          <w:p w14:paraId="7D1C4DF1" w14:textId="5B47E73B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663" w:type="dxa"/>
          </w:tcPr>
          <w:p w14:paraId="41E70EE3" w14:textId="4DE813AE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14:paraId="5832E983" w14:textId="1A807A7F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613" w:type="dxa"/>
          </w:tcPr>
          <w:p w14:paraId="343538A2" w14:textId="3C40BC31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75041D" w:rsidRPr="00472560" w14:paraId="3BB104E1" w14:textId="77777777" w:rsidTr="00C1692B">
        <w:tc>
          <w:tcPr>
            <w:tcW w:w="3562" w:type="dxa"/>
          </w:tcPr>
          <w:p w14:paraId="0765D3EE" w14:textId="6D43E6A4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663" w:type="dxa"/>
          </w:tcPr>
          <w:p w14:paraId="687FFF3D" w14:textId="6B45BBD6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14:paraId="116FC6B1" w14:textId="45E48817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613" w:type="dxa"/>
          </w:tcPr>
          <w:p w14:paraId="08262DA0" w14:textId="707EA749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75041D" w:rsidRPr="00472560" w14:paraId="36970699" w14:textId="77777777" w:rsidTr="00C1692B">
        <w:tc>
          <w:tcPr>
            <w:tcW w:w="3562" w:type="dxa"/>
          </w:tcPr>
          <w:p w14:paraId="1114F698" w14:textId="503991A4" w:rsidR="0075041D" w:rsidRPr="00472560" w:rsidRDefault="0075041D" w:rsidP="00C1692B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highlight w:val="blue"/>
                <w:lang w:eastAsia="zh-TW"/>
              </w:rPr>
            </w:pPr>
          </w:p>
        </w:tc>
        <w:tc>
          <w:tcPr>
            <w:tcW w:w="663" w:type="dxa"/>
          </w:tcPr>
          <w:p w14:paraId="6C44EA4D" w14:textId="33153907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14:paraId="2ADD77F2" w14:textId="10EEC556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613" w:type="dxa"/>
          </w:tcPr>
          <w:p w14:paraId="0D4F4F04" w14:textId="60F422FA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75041D" w:rsidRPr="00472560" w14:paraId="586AEF03" w14:textId="77777777" w:rsidTr="00C1692B">
        <w:tc>
          <w:tcPr>
            <w:tcW w:w="3562" w:type="dxa"/>
          </w:tcPr>
          <w:p w14:paraId="5AE4F39F" w14:textId="3C7339BD" w:rsidR="0075041D" w:rsidRPr="00472560" w:rsidRDefault="0075041D" w:rsidP="00C1692B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</w:p>
        </w:tc>
        <w:tc>
          <w:tcPr>
            <w:tcW w:w="663" w:type="dxa"/>
          </w:tcPr>
          <w:p w14:paraId="1C630503" w14:textId="65B71A27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14:paraId="1DC40D4C" w14:textId="33232109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613" w:type="dxa"/>
          </w:tcPr>
          <w:p w14:paraId="053EE1D9" w14:textId="4B952116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75041D" w:rsidRPr="00472560" w14:paraId="4DAB1F13" w14:textId="77777777" w:rsidTr="00C1692B">
        <w:tc>
          <w:tcPr>
            <w:tcW w:w="3562" w:type="dxa"/>
          </w:tcPr>
          <w:p w14:paraId="1960343D" w14:textId="77777777" w:rsidR="0075041D" w:rsidRPr="00472560" w:rsidRDefault="0075041D" w:rsidP="00C1692B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</w:p>
        </w:tc>
        <w:tc>
          <w:tcPr>
            <w:tcW w:w="663" w:type="dxa"/>
          </w:tcPr>
          <w:p w14:paraId="1AC0BC17" w14:textId="77777777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14:paraId="6EFC6D1C" w14:textId="77777777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613" w:type="dxa"/>
          </w:tcPr>
          <w:p w14:paraId="64F2B232" w14:textId="77777777" w:rsidR="0075041D" w:rsidRPr="00472560" w:rsidRDefault="0075041D" w:rsidP="00C1692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</w:tbl>
    <w:p w14:paraId="384F67F3" w14:textId="77777777" w:rsidR="00400023" w:rsidRDefault="00400023" w:rsidP="0075041D">
      <w:pPr>
        <w:pStyle w:val="Heading1"/>
        <w:numPr>
          <w:ilvl w:val="0"/>
          <w:numId w:val="0"/>
        </w:numPr>
        <w:spacing w:before="0" w:after="0"/>
        <w:rPr>
          <w:lang w:eastAsia="zh-CN"/>
        </w:rPr>
      </w:pPr>
      <w:bookmarkStart w:id="18" w:name="_Toc469500008"/>
    </w:p>
    <w:p w14:paraId="384F67F4" w14:textId="77777777" w:rsidR="00400023" w:rsidRPr="003345A9" w:rsidRDefault="00400023" w:rsidP="00400023">
      <w:pPr>
        <w:pStyle w:val="Heading1"/>
        <w:spacing w:before="0" w:after="0"/>
        <w:rPr>
          <w:lang w:eastAsia="zh-CN"/>
        </w:rPr>
      </w:pPr>
      <w:bookmarkStart w:id="19" w:name="_Toc504051244"/>
      <w:r w:rsidRPr="003345A9">
        <w:rPr>
          <w:lang w:eastAsia="zh-CN"/>
        </w:rPr>
        <w:t>Block Diagram</w:t>
      </w:r>
      <w:bookmarkEnd w:id="18"/>
      <w:bookmarkEnd w:id="19"/>
    </w:p>
    <w:p w14:paraId="1E3249DA" w14:textId="7E6DB638" w:rsidR="00D431FC" w:rsidRDefault="00400023" w:rsidP="00527C90">
      <w:r w:rsidRPr="003345A9">
        <w:rPr>
          <w:rFonts w:asciiTheme="minorHAnsi" w:hAnsiTheme="minorHAnsi"/>
          <w:color w:val="FF0000"/>
          <w:lang w:eastAsia="zh-CN"/>
        </w:rPr>
        <w:t xml:space="preserve"> </w:t>
      </w:r>
      <w:r w:rsidR="00D431FC">
        <w:object w:dxaOrig="8733" w:dyaOrig="6978" w14:anchorId="60CC71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48pt" o:ole="">
            <v:imagedata r:id="rId11" o:title=""/>
          </v:shape>
          <o:OLEObject Type="Embed" ProgID="Visio.Drawing.11" ShapeID="_x0000_i1025" DrawAspect="Content" ObjectID="_1577793068" r:id="rId12"/>
        </w:object>
      </w:r>
    </w:p>
    <w:p w14:paraId="65B1EDCC" w14:textId="77777777" w:rsidR="00D431FC" w:rsidRDefault="00D431FC" w:rsidP="00D431FC">
      <w:pPr>
        <w:jc w:val="center"/>
      </w:pPr>
    </w:p>
    <w:p w14:paraId="0A47ECAB" w14:textId="044EFFA4" w:rsidR="00D431FC" w:rsidRDefault="00D431FC" w:rsidP="00D431FC">
      <w:pPr>
        <w:pStyle w:val="Heading1"/>
      </w:pPr>
      <w:bookmarkStart w:id="20" w:name="_Toc504051245"/>
      <w:r>
        <w:lastRenderedPageBreak/>
        <w:t>Flow Chart</w:t>
      </w:r>
      <w:bookmarkEnd w:id="20"/>
    </w:p>
    <w:p w14:paraId="384F67F7" w14:textId="1ED8E212" w:rsidR="00400023" w:rsidRDefault="00527C90" w:rsidP="00527C90">
      <w:pPr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165868A" wp14:editId="7A41F1AD">
            <wp:extent cx="7626350" cy="4999496"/>
            <wp:effectExtent l="0" t="95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37111" cy="50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FDD7" w14:textId="77777777" w:rsidR="00D37893" w:rsidRPr="003345A9" w:rsidRDefault="00D37893" w:rsidP="00400023">
      <w:pPr>
        <w:rPr>
          <w:rFonts w:asciiTheme="minorHAnsi" w:hAnsiTheme="minorHAnsi"/>
          <w:lang w:eastAsia="zh-CN"/>
        </w:rPr>
      </w:pPr>
    </w:p>
    <w:p w14:paraId="384F67F8" w14:textId="77777777" w:rsidR="00400023" w:rsidRDefault="00400023" w:rsidP="00400023">
      <w:pPr>
        <w:pStyle w:val="Heading1"/>
        <w:numPr>
          <w:ilvl w:val="0"/>
          <w:numId w:val="0"/>
        </w:numPr>
        <w:spacing w:before="0" w:after="0"/>
        <w:ind w:left="720"/>
        <w:rPr>
          <w:lang w:eastAsia="zh-CN"/>
        </w:rPr>
      </w:pPr>
    </w:p>
    <w:p w14:paraId="384F67F9" w14:textId="2C5FC741" w:rsidR="00400023" w:rsidRDefault="00400023" w:rsidP="00400023">
      <w:pPr>
        <w:pStyle w:val="Heading1"/>
        <w:numPr>
          <w:ilvl w:val="0"/>
          <w:numId w:val="0"/>
        </w:numPr>
        <w:spacing w:before="0" w:after="0"/>
        <w:ind w:left="720"/>
        <w:rPr>
          <w:lang w:eastAsia="zh-CN"/>
        </w:rPr>
      </w:pPr>
    </w:p>
    <w:p w14:paraId="384F67FA" w14:textId="51F47F40" w:rsidR="00400023" w:rsidRDefault="00400023" w:rsidP="00400023">
      <w:pPr>
        <w:pStyle w:val="Heading1"/>
        <w:numPr>
          <w:ilvl w:val="0"/>
          <w:numId w:val="0"/>
        </w:numPr>
        <w:spacing w:before="0" w:after="0"/>
        <w:ind w:left="720"/>
        <w:rPr>
          <w:lang w:eastAsia="zh-CN"/>
        </w:rPr>
      </w:pPr>
    </w:p>
    <w:p w14:paraId="384F67FB" w14:textId="070D8BDF" w:rsidR="00400023" w:rsidRDefault="00400023" w:rsidP="00400023">
      <w:pPr>
        <w:rPr>
          <w:lang w:eastAsia="zh-CN"/>
        </w:rPr>
      </w:pPr>
    </w:p>
    <w:p w14:paraId="384F67FC" w14:textId="37C596C9" w:rsidR="00400023" w:rsidRDefault="00400023" w:rsidP="00400023">
      <w:pPr>
        <w:rPr>
          <w:lang w:eastAsia="zh-CN"/>
        </w:rPr>
      </w:pPr>
    </w:p>
    <w:p w14:paraId="384F67FD" w14:textId="308F5E06" w:rsidR="00400023" w:rsidRDefault="00400023" w:rsidP="00400023">
      <w:pPr>
        <w:rPr>
          <w:lang w:eastAsia="zh-CN"/>
        </w:rPr>
      </w:pPr>
    </w:p>
    <w:p w14:paraId="384F67FE" w14:textId="3E6F1EC7" w:rsidR="00400023" w:rsidRDefault="00400023" w:rsidP="00400023">
      <w:pPr>
        <w:rPr>
          <w:lang w:eastAsia="zh-CN"/>
        </w:rPr>
      </w:pPr>
    </w:p>
    <w:p w14:paraId="384F67FF" w14:textId="109C83AE" w:rsidR="00400023" w:rsidRDefault="00400023" w:rsidP="00400023">
      <w:pPr>
        <w:rPr>
          <w:lang w:eastAsia="zh-CN"/>
        </w:rPr>
      </w:pPr>
    </w:p>
    <w:p w14:paraId="384F6800" w14:textId="77777777" w:rsidR="00400023" w:rsidRDefault="00400023" w:rsidP="00400023">
      <w:pPr>
        <w:rPr>
          <w:lang w:eastAsia="zh-CN"/>
        </w:rPr>
      </w:pPr>
    </w:p>
    <w:p w14:paraId="384F6801" w14:textId="77777777" w:rsidR="00400023" w:rsidRDefault="00400023" w:rsidP="00400023">
      <w:pPr>
        <w:rPr>
          <w:lang w:eastAsia="zh-CN"/>
        </w:rPr>
      </w:pPr>
    </w:p>
    <w:p w14:paraId="384F6802" w14:textId="77777777" w:rsidR="00400023" w:rsidRDefault="00400023" w:rsidP="00400023">
      <w:pPr>
        <w:rPr>
          <w:lang w:eastAsia="zh-CN"/>
        </w:rPr>
      </w:pPr>
    </w:p>
    <w:p w14:paraId="384F6803" w14:textId="77777777" w:rsidR="00400023" w:rsidRDefault="00400023" w:rsidP="00400023">
      <w:pPr>
        <w:rPr>
          <w:lang w:eastAsia="zh-CN"/>
        </w:rPr>
      </w:pPr>
    </w:p>
    <w:p w14:paraId="384F6804" w14:textId="77777777" w:rsidR="00400023" w:rsidRDefault="00400023" w:rsidP="00400023">
      <w:pPr>
        <w:rPr>
          <w:lang w:eastAsia="zh-CN"/>
        </w:rPr>
      </w:pPr>
    </w:p>
    <w:p w14:paraId="384F6805" w14:textId="77777777" w:rsidR="00400023" w:rsidRDefault="00400023" w:rsidP="00400023">
      <w:pPr>
        <w:rPr>
          <w:lang w:eastAsia="zh-CN"/>
        </w:rPr>
      </w:pPr>
    </w:p>
    <w:p w14:paraId="384F6806" w14:textId="77777777" w:rsidR="00400023" w:rsidRDefault="00400023" w:rsidP="00400023">
      <w:pPr>
        <w:rPr>
          <w:lang w:eastAsia="zh-CN"/>
        </w:rPr>
      </w:pPr>
    </w:p>
    <w:p w14:paraId="384F6807" w14:textId="77777777" w:rsidR="00400023" w:rsidRDefault="00400023" w:rsidP="00400023">
      <w:pPr>
        <w:rPr>
          <w:lang w:eastAsia="zh-CN"/>
        </w:rPr>
      </w:pPr>
    </w:p>
    <w:p w14:paraId="384F6808" w14:textId="77777777" w:rsidR="00400023" w:rsidRDefault="00400023" w:rsidP="00400023">
      <w:pPr>
        <w:rPr>
          <w:lang w:eastAsia="zh-CN"/>
        </w:rPr>
      </w:pPr>
    </w:p>
    <w:p w14:paraId="384F6809" w14:textId="77777777" w:rsidR="00400023" w:rsidRDefault="00400023" w:rsidP="00400023">
      <w:pPr>
        <w:rPr>
          <w:lang w:eastAsia="zh-CN"/>
        </w:rPr>
      </w:pPr>
    </w:p>
    <w:p w14:paraId="384F680A" w14:textId="77777777" w:rsidR="00400023" w:rsidRDefault="00400023" w:rsidP="00400023">
      <w:pPr>
        <w:rPr>
          <w:lang w:eastAsia="zh-CN"/>
        </w:rPr>
      </w:pPr>
    </w:p>
    <w:p w14:paraId="384F680B" w14:textId="77777777" w:rsidR="00400023" w:rsidRPr="00297F71" w:rsidRDefault="00400023" w:rsidP="00400023">
      <w:pPr>
        <w:rPr>
          <w:lang w:eastAsia="zh-CN"/>
        </w:rPr>
      </w:pPr>
    </w:p>
    <w:p w14:paraId="384F680C" w14:textId="77777777" w:rsidR="00400023" w:rsidRPr="003345A9" w:rsidRDefault="00400023" w:rsidP="00400023">
      <w:pPr>
        <w:pStyle w:val="Heading1"/>
        <w:spacing w:before="0" w:after="0"/>
        <w:ind w:left="720" w:hanging="720"/>
        <w:rPr>
          <w:lang w:eastAsia="zh-CN"/>
        </w:rPr>
      </w:pPr>
      <w:bookmarkStart w:id="21" w:name="_Toc469500009"/>
      <w:bookmarkStart w:id="22" w:name="_Toc504051246"/>
      <w:r w:rsidRPr="003345A9">
        <w:rPr>
          <w:lang w:eastAsia="zh-CN"/>
        </w:rPr>
        <w:t>Interface Timing</w:t>
      </w:r>
      <w:r>
        <w:rPr>
          <w:lang w:eastAsia="zh-CN"/>
        </w:rPr>
        <w:t xml:space="preserve"> and Sequence</w:t>
      </w:r>
      <w:bookmarkEnd w:id="21"/>
      <w:bookmarkEnd w:id="22"/>
    </w:p>
    <w:p w14:paraId="384F680D" w14:textId="77777777" w:rsidR="00400023" w:rsidRDefault="00400023" w:rsidP="00400023">
      <w:pPr>
        <w:pStyle w:val="Heading2"/>
        <w:rPr>
          <w:lang w:eastAsia="zh-CN"/>
        </w:rPr>
      </w:pPr>
      <w:bookmarkStart w:id="23" w:name="_Toc469500010"/>
      <w:bookmarkStart w:id="24" w:name="_Toc504051247"/>
      <w:r w:rsidRPr="003345A9">
        <w:rPr>
          <w:lang w:eastAsia="zh-CN"/>
        </w:rPr>
        <w:t xml:space="preserve">Interface </w:t>
      </w:r>
      <w:r>
        <w:rPr>
          <w:lang w:eastAsia="zh-CN"/>
        </w:rPr>
        <w:t>S</w:t>
      </w:r>
      <w:r w:rsidRPr="003345A9">
        <w:rPr>
          <w:lang w:eastAsia="zh-CN"/>
        </w:rPr>
        <w:t xml:space="preserve">ignal </w:t>
      </w:r>
      <w:r>
        <w:rPr>
          <w:lang w:eastAsia="zh-CN"/>
        </w:rPr>
        <w:t>Timing</w:t>
      </w:r>
      <w:bookmarkEnd w:id="23"/>
      <w:bookmarkEnd w:id="24"/>
    </w:p>
    <w:p w14:paraId="384F6833" w14:textId="77777777" w:rsidR="00400023" w:rsidRDefault="00400023" w:rsidP="00400023">
      <w:pPr>
        <w:rPr>
          <w:rFonts w:asciiTheme="minorHAnsi" w:hAnsiTheme="minorHAnsi"/>
          <w:lang w:eastAsia="zh-CN"/>
        </w:rPr>
      </w:pPr>
    </w:p>
    <w:p w14:paraId="384F6834" w14:textId="77777777" w:rsidR="00400023" w:rsidRDefault="00400023" w:rsidP="00400023">
      <w:pPr>
        <w:rPr>
          <w:rFonts w:asciiTheme="minorHAnsi" w:hAnsiTheme="minorHAnsi"/>
          <w:lang w:eastAsia="zh-CN"/>
        </w:rPr>
      </w:pPr>
    </w:p>
    <w:p w14:paraId="384F6835" w14:textId="77777777" w:rsidR="00400023" w:rsidRDefault="00400023" w:rsidP="00400023">
      <w:pPr>
        <w:rPr>
          <w:rFonts w:asciiTheme="minorHAnsi" w:hAnsiTheme="minorHAnsi"/>
          <w:lang w:eastAsia="zh-CN"/>
        </w:rPr>
      </w:pPr>
    </w:p>
    <w:p w14:paraId="384F6836" w14:textId="77777777" w:rsidR="00400023" w:rsidRDefault="00400023" w:rsidP="00400023">
      <w:pPr>
        <w:rPr>
          <w:rFonts w:asciiTheme="minorHAnsi" w:hAnsiTheme="minorHAnsi"/>
          <w:lang w:eastAsia="zh-CN"/>
        </w:rPr>
      </w:pPr>
    </w:p>
    <w:p w14:paraId="384F6837" w14:textId="77777777" w:rsidR="00400023" w:rsidRDefault="00400023" w:rsidP="00400023">
      <w:pPr>
        <w:rPr>
          <w:rFonts w:asciiTheme="minorHAnsi" w:hAnsiTheme="minorHAnsi"/>
          <w:lang w:eastAsia="zh-CN"/>
        </w:rPr>
      </w:pPr>
    </w:p>
    <w:p w14:paraId="384F687D" w14:textId="77777777" w:rsidR="00400023" w:rsidRPr="003345A9" w:rsidRDefault="00400023" w:rsidP="00400023">
      <w:pPr>
        <w:pStyle w:val="Heading1"/>
        <w:rPr>
          <w:lang w:eastAsia="zh-CN"/>
        </w:rPr>
      </w:pPr>
      <w:bookmarkStart w:id="25" w:name="_Toc469500026"/>
      <w:bookmarkStart w:id="26" w:name="_Toc504051248"/>
      <w:r w:rsidRPr="003345A9">
        <w:rPr>
          <w:lang w:eastAsia="zh-CN"/>
        </w:rPr>
        <w:t>Implementation</w:t>
      </w:r>
      <w:bookmarkEnd w:id="25"/>
      <w:bookmarkEnd w:id="26"/>
    </w:p>
    <w:p w14:paraId="384F687E" w14:textId="77777777" w:rsidR="00400023" w:rsidRPr="00303AED" w:rsidRDefault="00400023" w:rsidP="00400023">
      <w:pPr>
        <w:rPr>
          <w:rFonts w:asciiTheme="minorHAnsi" w:hAnsiTheme="minorHAnsi"/>
          <w:b/>
          <w:color w:val="00B050"/>
          <w:sz w:val="16"/>
          <w:szCs w:val="16"/>
          <w:lang w:eastAsia="zh-CN"/>
        </w:rPr>
      </w:pPr>
      <w:r w:rsidRPr="00303AED">
        <w:rPr>
          <w:rFonts w:asciiTheme="minorHAnsi" w:hAnsiTheme="minorHAnsi"/>
          <w:b/>
          <w:color w:val="00B050"/>
          <w:sz w:val="16"/>
          <w:szCs w:val="16"/>
          <w:lang w:eastAsia="zh-CN"/>
        </w:rPr>
        <w:t>From the analog design spec</w:t>
      </w:r>
    </w:p>
    <w:p w14:paraId="384F687F" w14:textId="77777777" w:rsidR="00400023" w:rsidRPr="003345A9" w:rsidRDefault="00400023" w:rsidP="00400023">
      <w:pPr>
        <w:suppressAutoHyphens w:val="0"/>
        <w:autoSpaceDN w:val="0"/>
        <w:adjustRightInd w:val="0"/>
        <w:spacing w:line="288" w:lineRule="auto"/>
        <w:rPr>
          <w:rFonts w:asciiTheme="minorHAnsi" w:hAnsiTheme="minorHAnsi"/>
        </w:rPr>
      </w:pPr>
    </w:p>
    <w:p w14:paraId="384F68F4" w14:textId="77777777" w:rsidR="00400023" w:rsidRPr="00F92917" w:rsidRDefault="00400023" w:rsidP="00400023">
      <w:pPr>
        <w:rPr>
          <w:rFonts w:asciiTheme="minorHAnsi" w:hAnsiTheme="minorHAnsi"/>
          <w:sz w:val="22"/>
          <w:szCs w:val="22"/>
        </w:rPr>
      </w:pPr>
    </w:p>
    <w:p w14:paraId="384F68F5" w14:textId="77777777" w:rsidR="00400023" w:rsidRPr="003345A9" w:rsidRDefault="00400023" w:rsidP="00400023">
      <w:pPr>
        <w:jc w:val="center"/>
        <w:rPr>
          <w:rFonts w:asciiTheme="minorHAnsi" w:hAnsiTheme="minorHAnsi"/>
        </w:rPr>
      </w:pPr>
    </w:p>
    <w:p w14:paraId="384F6919" w14:textId="77777777" w:rsidR="00400023" w:rsidRDefault="00400023" w:rsidP="00400023">
      <w:pPr>
        <w:rPr>
          <w:rFonts w:asciiTheme="minorHAnsi" w:hAnsiTheme="minorHAnsi"/>
          <w:lang w:eastAsia="zh-CN"/>
        </w:rPr>
      </w:pPr>
    </w:p>
    <w:p w14:paraId="384F691A" w14:textId="77777777" w:rsidR="00400023" w:rsidRPr="003345A9" w:rsidRDefault="00400023" w:rsidP="00400023">
      <w:pPr>
        <w:rPr>
          <w:rFonts w:asciiTheme="minorHAnsi" w:hAnsiTheme="minorHAnsi"/>
          <w:lang w:eastAsia="zh-CN"/>
        </w:rPr>
      </w:pPr>
    </w:p>
    <w:p w14:paraId="384F691B" w14:textId="77777777" w:rsidR="00400023" w:rsidRPr="00D8618A" w:rsidRDefault="00400023" w:rsidP="00400023">
      <w:pPr>
        <w:rPr>
          <w:lang w:eastAsia="zh-CN"/>
        </w:rPr>
      </w:pPr>
    </w:p>
    <w:p w14:paraId="384F691C" w14:textId="77777777" w:rsidR="00400023" w:rsidRPr="00640598" w:rsidRDefault="00400023" w:rsidP="00400023">
      <w:pPr>
        <w:pStyle w:val="Heading2"/>
        <w:rPr>
          <w:lang w:eastAsia="zh-CN"/>
        </w:rPr>
      </w:pPr>
      <w:bookmarkStart w:id="27" w:name="_Toc504051249"/>
      <w:r>
        <w:rPr>
          <w:lang w:eastAsia="zh-CN"/>
        </w:rPr>
        <w:t>Simulated Timing</w:t>
      </w:r>
      <w:bookmarkEnd w:id="27"/>
    </w:p>
    <w:p w14:paraId="384F6942" w14:textId="77777777" w:rsidR="00400023" w:rsidRDefault="00400023" w:rsidP="00400023">
      <w:pPr>
        <w:rPr>
          <w:rFonts w:asciiTheme="minorHAnsi" w:hAnsiTheme="minorHAnsi"/>
          <w:lang w:eastAsia="zh-CN"/>
        </w:rPr>
      </w:pPr>
    </w:p>
    <w:p w14:paraId="384F6943" w14:textId="77777777" w:rsidR="00400023" w:rsidRDefault="00400023" w:rsidP="00400023">
      <w:pPr>
        <w:rPr>
          <w:rFonts w:asciiTheme="minorHAnsi" w:hAnsiTheme="minorHAnsi"/>
          <w:lang w:eastAsia="zh-CN"/>
        </w:rPr>
      </w:pPr>
    </w:p>
    <w:p w14:paraId="384F6944" w14:textId="77777777" w:rsidR="00400023" w:rsidRDefault="00400023" w:rsidP="00400023">
      <w:pPr>
        <w:rPr>
          <w:rFonts w:asciiTheme="minorHAnsi" w:hAnsiTheme="minorHAnsi"/>
          <w:lang w:eastAsia="zh-CN"/>
        </w:rPr>
      </w:pPr>
    </w:p>
    <w:p w14:paraId="384F6945" w14:textId="77777777" w:rsidR="00400023" w:rsidRPr="003345A9" w:rsidRDefault="00400023" w:rsidP="00400023">
      <w:pPr>
        <w:pStyle w:val="Heading1"/>
        <w:spacing w:before="0" w:after="0"/>
        <w:ind w:left="720" w:hanging="720"/>
        <w:rPr>
          <w:lang w:eastAsia="zh-CN"/>
        </w:rPr>
      </w:pPr>
      <w:bookmarkStart w:id="28" w:name="_Toc469500034"/>
      <w:bookmarkStart w:id="29" w:name="_Toc504051250"/>
      <w:r w:rsidRPr="003345A9">
        <w:rPr>
          <w:lang w:eastAsia="zh-CN"/>
        </w:rPr>
        <w:t>Simulation</w:t>
      </w:r>
      <w:bookmarkEnd w:id="28"/>
      <w:bookmarkEnd w:id="29"/>
    </w:p>
    <w:p w14:paraId="384F6946" w14:textId="77777777" w:rsidR="00400023" w:rsidRPr="003345A9" w:rsidRDefault="00400023" w:rsidP="00400023">
      <w:pPr>
        <w:rPr>
          <w:rFonts w:asciiTheme="minorHAnsi" w:hAnsiTheme="minorHAnsi"/>
          <w:lang w:eastAsia="zh-CN"/>
        </w:rPr>
      </w:pPr>
    </w:p>
    <w:p w14:paraId="384F6965" w14:textId="77777777" w:rsidR="00400023" w:rsidRDefault="00400023" w:rsidP="00400023">
      <w:pPr>
        <w:rPr>
          <w:lang w:eastAsia="zh-CN"/>
        </w:rPr>
      </w:pPr>
    </w:p>
    <w:p w14:paraId="384F6966" w14:textId="77777777" w:rsidR="00400023" w:rsidRDefault="00400023" w:rsidP="00400023">
      <w:pPr>
        <w:rPr>
          <w:lang w:eastAsia="zh-CN"/>
        </w:rPr>
      </w:pPr>
    </w:p>
    <w:p w14:paraId="384F6967" w14:textId="77777777" w:rsidR="00400023" w:rsidRDefault="00400023" w:rsidP="00400023">
      <w:pPr>
        <w:rPr>
          <w:lang w:eastAsia="zh-CN"/>
        </w:rPr>
      </w:pPr>
    </w:p>
    <w:p w14:paraId="384F6968" w14:textId="77777777" w:rsidR="00400023" w:rsidRDefault="00400023" w:rsidP="00400023">
      <w:pPr>
        <w:rPr>
          <w:lang w:eastAsia="zh-CN"/>
        </w:rPr>
      </w:pPr>
    </w:p>
    <w:p w14:paraId="384F6969" w14:textId="77777777" w:rsidR="00400023" w:rsidRDefault="00400023" w:rsidP="00400023">
      <w:pPr>
        <w:rPr>
          <w:lang w:eastAsia="zh-CN"/>
        </w:rPr>
      </w:pPr>
    </w:p>
    <w:p w14:paraId="384F696A" w14:textId="77777777" w:rsidR="00400023" w:rsidRDefault="00400023" w:rsidP="00400023">
      <w:pPr>
        <w:rPr>
          <w:lang w:eastAsia="zh-CN"/>
        </w:rPr>
      </w:pPr>
    </w:p>
    <w:p w14:paraId="384F696B" w14:textId="77777777" w:rsidR="00400023" w:rsidRDefault="00400023" w:rsidP="00400023">
      <w:pPr>
        <w:rPr>
          <w:lang w:eastAsia="zh-CN"/>
        </w:rPr>
      </w:pPr>
    </w:p>
    <w:p w14:paraId="384F696D" w14:textId="77777777" w:rsidR="00400023" w:rsidRPr="003345A9" w:rsidRDefault="00400023" w:rsidP="00400023">
      <w:pPr>
        <w:pStyle w:val="Heading1"/>
        <w:spacing w:before="0" w:after="0"/>
        <w:ind w:left="720" w:hanging="720"/>
        <w:rPr>
          <w:lang w:eastAsia="zh-CN"/>
        </w:rPr>
      </w:pPr>
      <w:bookmarkStart w:id="30" w:name="_Toc469500040"/>
      <w:bookmarkStart w:id="31" w:name="_Toc504051251"/>
      <w:r w:rsidRPr="003345A9">
        <w:rPr>
          <w:lang w:eastAsia="zh-CN"/>
        </w:rPr>
        <w:t>Test Plan</w:t>
      </w:r>
      <w:bookmarkEnd w:id="30"/>
      <w:bookmarkEnd w:id="31"/>
    </w:p>
    <w:p w14:paraId="384F696E" w14:textId="77777777" w:rsidR="00400023" w:rsidRPr="003345A9" w:rsidRDefault="00400023" w:rsidP="00400023">
      <w:pPr>
        <w:rPr>
          <w:rFonts w:asciiTheme="minorHAnsi" w:hAnsiTheme="minorHAnsi"/>
          <w:color w:val="FF000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480"/>
      </w:tblGrid>
      <w:tr w:rsidR="00400023" w:rsidRPr="003345A9" w14:paraId="384F6971" w14:textId="77777777" w:rsidTr="001D328A">
        <w:trPr>
          <w:tblHeader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4F696F" w14:textId="77777777" w:rsidR="00400023" w:rsidRPr="003345A9" w:rsidRDefault="00400023" w:rsidP="008C49D5">
            <w:pPr>
              <w:jc w:val="center"/>
              <w:rPr>
                <w:rFonts w:asciiTheme="minorHAnsi" w:hAnsiTheme="minorHAnsi"/>
                <w:b/>
                <w:szCs w:val="24"/>
                <w:lang w:eastAsia="zh-TW"/>
              </w:rPr>
            </w:pPr>
            <w:r w:rsidRPr="003345A9">
              <w:rPr>
                <w:rFonts w:asciiTheme="minorHAnsi" w:hAnsiTheme="minorHAnsi"/>
                <w:b/>
                <w:szCs w:val="24"/>
                <w:lang w:eastAsia="zh-TW"/>
              </w:rPr>
              <w:t>No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4F6970" w14:textId="77777777" w:rsidR="00400023" w:rsidRPr="003345A9" w:rsidRDefault="00400023" w:rsidP="008C49D5">
            <w:pPr>
              <w:jc w:val="center"/>
              <w:rPr>
                <w:rFonts w:asciiTheme="minorHAnsi" w:hAnsiTheme="minorHAnsi"/>
                <w:b/>
                <w:szCs w:val="24"/>
                <w:lang w:eastAsia="zh-TW"/>
              </w:rPr>
            </w:pPr>
            <w:r w:rsidRPr="003345A9">
              <w:rPr>
                <w:rFonts w:asciiTheme="minorHAnsi" w:hAnsiTheme="minorHAnsi"/>
                <w:b/>
                <w:szCs w:val="24"/>
                <w:lang w:eastAsia="zh-TW"/>
              </w:rPr>
              <w:t>Description</w:t>
            </w:r>
          </w:p>
        </w:tc>
      </w:tr>
      <w:tr w:rsidR="00400023" w:rsidRPr="003345A9" w14:paraId="384F6974" w14:textId="77777777" w:rsidTr="001D328A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4F6972" w14:textId="65A3575E" w:rsidR="00400023" w:rsidRPr="003345A9" w:rsidRDefault="00400023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4F6973" w14:textId="1D1FEBF5" w:rsidR="00400023" w:rsidRPr="003345A9" w:rsidRDefault="00400023" w:rsidP="008C49D5">
            <w:pPr>
              <w:rPr>
                <w:rFonts w:asciiTheme="minorHAnsi" w:hAnsiTheme="minorHAnsi"/>
                <w:b/>
                <w:szCs w:val="24"/>
                <w:lang w:eastAsia="zh-CN"/>
              </w:rPr>
            </w:pPr>
          </w:p>
        </w:tc>
      </w:tr>
      <w:tr w:rsidR="001D328A" w:rsidRPr="003345A9" w14:paraId="384F6977" w14:textId="77777777" w:rsidTr="008F30AF"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84F6975" w14:textId="53AE6D48" w:rsidR="001D328A" w:rsidRPr="003345A9" w:rsidRDefault="001D328A" w:rsidP="008C49D5">
            <w:pPr>
              <w:rPr>
                <w:rFonts w:asciiTheme="minorHAnsi" w:hAnsiTheme="minorHAnsi"/>
                <w:szCs w:val="24"/>
                <w:lang w:eastAsia="zh-CN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6976" w14:textId="1BF256ED" w:rsidR="001D328A" w:rsidRPr="003345A9" w:rsidRDefault="001D328A" w:rsidP="00FB0FDA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Power on </w:t>
            </w:r>
            <w:proofErr w:type="spellStart"/>
            <w:r>
              <w:rPr>
                <w:rFonts w:asciiTheme="minorHAnsi" w:hAnsiTheme="minorHAnsi"/>
                <w:b/>
                <w:szCs w:val="24"/>
              </w:rPr>
              <w:t>Seq</w:t>
            </w:r>
            <w:proofErr w:type="spellEnd"/>
          </w:p>
        </w:tc>
      </w:tr>
      <w:tr w:rsidR="001D328A" w:rsidRPr="003345A9" w14:paraId="361D7141" w14:textId="77777777" w:rsidTr="008F30AF"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538A" w14:textId="77777777" w:rsidR="001D328A" w:rsidRPr="003345A9" w:rsidRDefault="001D328A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5C70" w14:textId="67FC543F" w:rsidR="001D328A" w:rsidRDefault="001D328A" w:rsidP="00BF78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The flow defined in power on sequence.</w:t>
            </w:r>
          </w:p>
          <w:p w14:paraId="6EA51110" w14:textId="77777777" w:rsidR="001D328A" w:rsidRPr="00BF7871" w:rsidRDefault="001D328A" w:rsidP="00BF7871">
            <w:pPr>
              <w:rPr>
                <w:rFonts w:asciiTheme="minorHAnsi" w:hAnsiTheme="minorHAnsi"/>
                <w:b/>
                <w:szCs w:val="24"/>
              </w:rPr>
            </w:pPr>
            <w:r w:rsidRPr="00BF7871">
              <w:rPr>
                <w:rFonts w:asciiTheme="minorHAnsi" w:hAnsiTheme="minorHAnsi"/>
                <w:b/>
                <w:szCs w:val="24"/>
              </w:rPr>
              <w:t xml:space="preserve">Checkpoint: </w:t>
            </w:r>
          </w:p>
          <w:p w14:paraId="317B5D74" w14:textId="044C1435" w:rsidR="001D328A" w:rsidRPr="00EB4606" w:rsidRDefault="001D328A" w:rsidP="00EB460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The signals should be correctly programed.</w:t>
            </w:r>
          </w:p>
          <w:p w14:paraId="5313B541" w14:textId="74A4D717" w:rsidR="001D328A" w:rsidRPr="00EB4606" w:rsidRDefault="001D328A" w:rsidP="00EB460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Meet timing requirements.</w:t>
            </w:r>
          </w:p>
        </w:tc>
      </w:tr>
      <w:tr w:rsidR="00C64DB0" w:rsidRPr="003345A9" w14:paraId="1B818156" w14:textId="77777777" w:rsidTr="007D5EC3"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C3EBAC" w14:textId="465BA6C9" w:rsidR="00C64DB0" w:rsidRPr="003345A9" w:rsidRDefault="00C64DB0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0158" w14:textId="79205751" w:rsidR="00C64DB0" w:rsidRPr="00FB0FDA" w:rsidRDefault="00C64DB0" w:rsidP="00BF7871">
            <w:pPr>
              <w:rPr>
                <w:rFonts w:asciiTheme="minorHAnsi" w:hAnsiTheme="minorHAnsi"/>
                <w:b/>
                <w:szCs w:val="24"/>
              </w:rPr>
            </w:pPr>
            <w:r w:rsidRPr="00FB0FDA">
              <w:rPr>
                <w:rFonts w:asciiTheme="minorHAnsi" w:hAnsiTheme="minorHAnsi"/>
                <w:b/>
                <w:szCs w:val="24"/>
              </w:rPr>
              <w:t>Power on calibration</w:t>
            </w:r>
          </w:p>
        </w:tc>
      </w:tr>
      <w:tr w:rsidR="00C64DB0" w:rsidRPr="003345A9" w14:paraId="2E5B579E" w14:textId="77777777" w:rsidTr="007D5EC3"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E5ED" w14:textId="77777777" w:rsidR="00C64DB0" w:rsidRDefault="00C64DB0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86B3" w14:textId="77777777" w:rsidR="00C64DB0" w:rsidRDefault="00C64DB0" w:rsidP="00BF78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Perform calibrations</w:t>
            </w:r>
          </w:p>
          <w:p w14:paraId="2CEA7626" w14:textId="77777777" w:rsidR="00C64DB0" w:rsidRDefault="00C64DB0" w:rsidP="00BF7871">
            <w:pPr>
              <w:rPr>
                <w:rFonts w:asciiTheme="minorHAnsi" w:hAnsiTheme="minorHAnsi"/>
                <w:szCs w:val="24"/>
              </w:rPr>
            </w:pPr>
            <w:r w:rsidRPr="00FB0FDA">
              <w:rPr>
                <w:rFonts w:asciiTheme="minorHAnsi" w:hAnsiTheme="minorHAnsi"/>
                <w:b/>
                <w:szCs w:val="24"/>
              </w:rPr>
              <w:t>Checkpoint:</w:t>
            </w:r>
          </w:p>
          <w:p w14:paraId="5A2A9322" w14:textId="6759764F" w:rsidR="00C64DB0" w:rsidRPr="00E50D16" w:rsidRDefault="00C64DB0" w:rsidP="00E50D16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Sequnce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of calibrations should be correct;</w:t>
            </w:r>
          </w:p>
        </w:tc>
      </w:tr>
      <w:tr w:rsidR="006A3B0D" w:rsidRPr="003345A9" w14:paraId="52F4EC90" w14:textId="77777777" w:rsidTr="002F49C4"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F16B99" w14:textId="451A4D9A" w:rsidR="006A3B0D" w:rsidRPr="003345A9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CCDC" w14:textId="4DB00674" w:rsidR="006A3B0D" w:rsidRPr="00FB0FDA" w:rsidRDefault="006A3B0D" w:rsidP="00BF7871">
            <w:pPr>
              <w:rPr>
                <w:rFonts w:asciiTheme="minorHAnsi" w:hAnsiTheme="minorHAnsi"/>
                <w:b/>
                <w:szCs w:val="24"/>
              </w:rPr>
            </w:pPr>
            <w:r w:rsidRPr="00FB0FDA">
              <w:rPr>
                <w:rFonts w:asciiTheme="minorHAnsi" w:hAnsiTheme="minorHAnsi"/>
                <w:b/>
                <w:szCs w:val="24"/>
              </w:rPr>
              <w:t>Load speed table</w:t>
            </w:r>
          </w:p>
        </w:tc>
      </w:tr>
      <w:tr w:rsidR="006A3B0D" w:rsidRPr="003345A9" w14:paraId="19620F95" w14:textId="77777777" w:rsidTr="002F49C4"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533B" w14:textId="77777777" w:rsidR="006A3B0D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A19B" w14:textId="77777777" w:rsidR="006A3B0D" w:rsidRDefault="006A3B0D" w:rsidP="00BF7871">
            <w:pPr>
              <w:rPr>
                <w:rFonts w:asciiTheme="minorHAnsi" w:hAnsiTheme="minorHAnsi"/>
                <w:szCs w:val="24"/>
              </w:rPr>
            </w:pPr>
            <w:r w:rsidRPr="00FB0FDA">
              <w:rPr>
                <w:rFonts w:asciiTheme="minorHAnsi" w:hAnsiTheme="minorHAnsi"/>
                <w:szCs w:val="24"/>
              </w:rPr>
              <w:t xml:space="preserve">Load </w:t>
            </w:r>
            <w:r>
              <w:rPr>
                <w:rFonts w:asciiTheme="minorHAnsi" w:hAnsiTheme="minorHAnsi"/>
                <w:szCs w:val="24"/>
              </w:rPr>
              <w:t>PLL, TX and RX speed table</w:t>
            </w:r>
          </w:p>
          <w:p w14:paraId="5FE12518" w14:textId="77777777" w:rsidR="006A3B0D" w:rsidRPr="00FB0FDA" w:rsidRDefault="006A3B0D" w:rsidP="00BF7871">
            <w:pPr>
              <w:rPr>
                <w:rFonts w:asciiTheme="minorHAnsi" w:hAnsiTheme="minorHAnsi"/>
                <w:b/>
                <w:szCs w:val="24"/>
              </w:rPr>
            </w:pPr>
            <w:r w:rsidRPr="00FB0FDA">
              <w:rPr>
                <w:rFonts w:asciiTheme="minorHAnsi" w:hAnsiTheme="minorHAnsi"/>
                <w:b/>
                <w:szCs w:val="24"/>
              </w:rPr>
              <w:t>Checkpoint:</w:t>
            </w:r>
          </w:p>
          <w:p w14:paraId="7030C0D1" w14:textId="5217445F" w:rsidR="006A3B0D" w:rsidRPr="00E170E2" w:rsidRDefault="006A3B0D" w:rsidP="00E170E2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Load the speed tables correctly;</w:t>
            </w:r>
          </w:p>
        </w:tc>
      </w:tr>
      <w:tr w:rsidR="006A3B0D" w:rsidRPr="003345A9" w14:paraId="746EA49F" w14:textId="77777777" w:rsidTr="006C5911"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93A43" w14:textId="77777777" w:rsidR="006A3B0D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FF66" w14:textId="071B156B" w:rsidR="006A3B0D" w:rsidRPr="00E170E2" w:rsidRDefault="006A3B0D" w:rsidP="00BF7871">
            <w:pPr>
              <w:rPr>
                <w:rFonts w:asciiTheme="minorHAnsi" w:hAnsiTheme="minorHAnsi"/>
                <w:b/>
                <w:szCs w:val="24"/>
              </w:rPr>
            </w:pPr>
            <w:r w:rsidRPr="00E170E2">
              <w:rPr>
                <w:rFonts w:asciiTheme="minorHAnsi" w:hAnsiTheme="minorHAnsi"/>
                <w:b/>
                <w:szCs w:val="24"/>
              </w:rPr>
              <w:t>Continuous calibration</w:t>
            </w:r>
          </w:p>
        </w:tc>
      </w:tr>
      <w:tr w:rsidR="006A3B0D" w:rsidRPr="003345A9" w14:paraId="63985719" w14:textId="77777777" w:rsidTr="006C5911"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1C73" w14:textId="7DFA903F" w:rsidR="006A3B0D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44C7" w14:textId="77777777" w:rsidR="006A3B0D" w:rsidRDefault="006A3B0D" w:rsidP="00BF78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Enter continuous mode</w:t>
            </w:r>
          </w:p>
          <w:p w14:paraId="427CC4B3" w14:textId="4792EF8E" w:rsidR="006A3B0D" w:rsidRDefault="006A3B0D" w:rsidP="00BF78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Set force </w:t>
            </w:r>
            <w:proofErr w:type="spellStart"/>
            <w:r>
              <w:rPr>
                <w:rFonts w:asciiTheme="minorHAnsi" w:hAnsiTheme="minorHAnsi"/>
                <w:szCs w:val="24"/>
              </w:rPr>
              <w:t>cal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done for each calibration</w:t>
            </w:r>
          </w:p>
          <w:p w14:paraId="21AB9E92" w14:textId="77777777" w:rsidR="006A3B0D" w:rsidRPr="00EB4606" w:rsidRDefault="006A3B0D" w:rsidP="00BF7871">
            <w:pPr>
              <w:rPr>
                <w:rFonts w:asciiTheme="minorHAnsi" w:hAnsiTheme="minorHAnsi"/>
                <w:b/>
                <w:szCs w:val="24"/>
              </w:rPr>
            </w:pPr>
            <w:r w:rsidRPr="00EB4606">
              <w:rPr>
                <w:rFonts w:asciiTheme="minorHAnsi" w:hAnsiTheme="minorHAnsi"/>
                <w:b/>
                <w:szCs w:val="24"/>
              </w:rPr>
              <w:t>Checkpoint:</w:t>
            </w:r>
          </w:p>
          <w:p w14:paraId="1CAB1BF0" w14:textId="77777777" w:rsidR="006A3B0D" w:rsidRDefault="006A3B0D" w:rsidP="00E50D16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Sequence should be correct;</w:t>
            </w:r>
          </w:p>
          <w:p w14:paraId="365B31F5" w14:textId="11A43129" w:rsidR="006A3B0D" w:rsidRPr="00E50D16" w:rsidRDefault="006A3B0D" w:rsidP="00E50D16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The calibration can be enabled or disabled.</w:t>
            </w:r>
          </w:p>
        </w:tc>
      </w:tr>
      <w:tr w:rsidR="006A3B0D" w:rsidRPr="003345A9" w14:paraId="7DAB3F16" w14:textId="77777777" w:rsidTr="001D6D16"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B0A093" w14:textId="6B5B9935" w:rsidR="006A3B0D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EB4A" w14:textId="0D0F6765" w:rsidR="006A3B0D" w:rsidRPr="00E50D16" w:rsidRDefault="006A3B0D" w:rsidP="00BF7871">
            <w:pPr>
              <w:rPr>
                <w:rFonts w:asciiTheme="minorHAnsi" w:hAnsiTheme="minorHAnsi"/>
                <w:b/>
                <w:szCs w:val="24"/>
              </w:rPr>
            </w:pPr>
            <w:r w:rsidRPr="00E50D16">
              <w:rPr>
                <w:rFonts w:asciiTheme="minorHAnsi" w:hAnsiTheme="minorHAnsi"/>
                <w:b/>
                <w:szCs w:val="24"/>
              </w:rPr>
              <w:t xml:space="preserve">RX </w:t>
            </w:r>
            <w:proofErr w:type="spellStart"/>
            <w:r w:rsidRPr="00E50D16">
              <w:rPr>
                <w:rFonts w:asciiTheme="minorHAnsi" w:hAnsiTheme="minorHAnsi"/>
                <w:b/>
                <w:szCs w:val="24"/>
              </w:rPr>
              <w:t>init</w:t>
            </w:r>
            <w:proofErr w:type="spellEnd"/>
          </w:p>
        </w:tc>
      </w:tr>
      <w:tr w:rsidR="006A3B0D" w:rsidRPr="003345A9" w14:paraId="4F93E0BF" w14:textId="77777777" w:rsidTr="001D6D16"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4364" w14:textId="77777777" w:rsidR="006A3B0D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70A1" w14:textId="77777777" w:rsidR="006A3B0D" w:rsidRDefault="006A3B0D" w:rsidP="00BF7871">
            <w:pPr>
              <w:rPr>
                <w:rFonts w:asciiTheme="minorHAnsi" w:hAnsiTheme="minorHAnsi"/>
                <w:szCs w:val="24"/>
              </w:rPr>
            </w:pPr>
            <w:r w:rsidRPr="00E50D16">
              <w:rPr>
                <w:rFonts w:asciiTheme="minorHAnsi" w:hAnsiTheme="minorHAnsi"/>
                <w:szCs w:val="24"/>
              </w:rPr>
              <w:t xml:space="preserve">RX </w:t>
            </w:r>
            <w:proofErr w:type="spellStart"/>
            <w:r w:rsidRPr="00E50D16">
              <w:rPr>
                <w:rFonts w:asciiTheme="minorHAnsi" w:hAnsiTheme="minorHAnsi"/>
                <w:szCs w:val="24"/>
              </w:rPr>
              <w:t>init</w:t>
            </w:r>
            <w:proofErr w:type="spellEnd"/>
            <w:r w:rsidRPr="00E50D16">
              <w:rPr>
                <w:rFonts w:asciiTheme="minorHAnsi" w:hAnsiTheme="minorHAnsi"/>
                <w:szCs w:val="24"/>
              </w:rPr>
              <w:t xml:space="preserve"> triggering</w:t>
            </w:r>
            <w:r>
              <w:rPr>
                <w:rFonts w:asciiTheme="minorHAnsi" w:hAnsiTheme="minorHAnsi"/>
                <w:szCs w:val="24"/>
              </w:rPr>
              <w:t>;</w:t>
            </w:r>
          </w:p>
          <w:p w14:paraId="13C1E4C2" w14:textId="0B2CDAF6" w:rsidR="006A3B0D" w:rsidRDefault="006A3B0D" w:rsidP="00BF78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RX </w:t>
            </w:r>
            <w:proofErr w:type="spellStart"/>
            <w:r>
              <w:rPr>
                <w:rFonts w:asciiTheme="minorHAnsi" w:hAnsiTheme="minorHAnsi"/>
                <w:szCs w:val="24"/>
              </w:rPr>
              <w:t>init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correctly.</w:t>
            </w:r>
          </w:p>
          <w:p w14:paraId="52D8C6F7" w14:textId="77777777" w:rsidR="006A3B0D" w:rsidRDefault="006A3B0D" w:rsidP="00BF7871">
            <w:pPr>
              <w:rPr>
                <w:rFonts w:asciiTheme="minorHAnsi" w:hAnsiTheme="minorHAnsi"/>
                <w:b/>
                <w:szCs w:val="24"/>
              </w:rPr>
            </w:pPr>
            <w:r w:rsidRPr="00EB4606">
              <w:rPr>
                <w:rFonts w:asciiTheme="minorHAnsi" w:hAnsiTheme="minorHAnsi"/>
                <w:b/>
                <w:szCs w:val="24"/>
              </w:rPr>
              <w:t>Checkpoint:</w:t>
            </w:r>
          </w:p>
          <w:p w14:paraId="679EF2A6" w14:textId="77777777" w:rsidR="006A3B0D" w:rsidRDefault="006A3B0D" w:rsidP="00E50D16">
            <w:pPr>
              <w:pStyle w:val="ListParagraph"/>
              <w:numPr>
                <w:ilvl w:val="0"/>
                <w:numId w:val="23"/>
              </w:numPr>
              <w:tabs>
                <w:tab w:val="left" w:pos="924"/>
              </w:tabs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RX </w:t>
            </w:r>
            <w:proofErr w:type="spellStart"/>
            <w:r>
              <w:rPr>
                <w:rFonts w:asciiTheme="minorHAnsi" w:hAnsiTheme="minorHAnsi"/>
                <w:szCs w:val="24"/>
              </w:rPr>
              <w:t>init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finishes;</w:t>
            </w:r>
          </w:p>
          <w:p w14:paraId="26F63D21" w14:textId="5770C7BA" w:rsidR="006A3B0D" w:rsidRPr="00E50D16" w:rsidRDefault="006A3B0D" w:rsidP="00E50D16">
            <w:pPr>
              <w:pStyle w:val="ListParagraph"/>
              <w:numPr>
                <w:ilvl w:val="0"/>
                <w:numId w:val="23"/>
              </w:numPr>
              <w:tabs>
                <w:tab w:val="left" w:pos="924"/>
              </w:tabs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Enter normal mode after RX </w:t>
            </w:r>
            <w:proofErr w:type="spellStart"/>
            <w:r>
              <w:rPr>
                <w:rFonts w:asciiTheme="minorHAnsi" w:hAnsiTheme="minorHAnsi"/>
                <w:szCs w:val="24"/>
              </w:rPr>
              <w:t>init.</w:t>
            </w:r>
            <w:proofErr w:type="spellEnd"/>
          </w:p>
        </w:tc>
      </w:tr>
      <w:tr w:rsidR="006A3B0D" w:rsidRPr="003345A9" w14:paraId="6433653E" w14:textId="77777777" w:rsidTr="00F76EE0"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8E8FDF" w14:textId="77777777" w:rsidR="006A3B0D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42A4" w14:textId="2309B2C7" w:rsidR="006A3B0D" w:rsidRPr="006F23CC" w:rsidRDefault="006A3B0D" w:rsidP="00BF7871">
            <w:pPr>
              <w:rPr>
                <w:rFonts w:asciiTheme="minorHAnsi" w:hAnsiTheme="minorHAnsi"/>
                <w:b/>
                <w:szCs w:val="24"/>
              </w:rPr>
            </w:pPr>
            <w:r w:rsidRPr="006F23CC">
              <w:rPr>
                <w:rFonts w:asciiTheme="minorHAnsi" w:hAnsiTheme="minorHAnsi"/>
                <w:b/>
                <w:szCs w:val="24"/>
              </w:rPr>
              <w:t>EOM draw</w:t>
            </w:r>
          </w:p>
        </w:tc>
      </w:tr>
      <w:tr w:rsidR="006A3B0D" w:rsidRPr="003345A9" w14:paraId="2592F372" w14:textId="77777777" w:rsidTr="00F76EE0"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B746" w14:textId="77777777" w:rsidR="006A3B0D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2C32" w14:textId="4294BFAE" w:rsidR="006A3B0D" w:rsidRDefault="006A3B0D" w:rsidP="00BF7871">
            <w:pPr>
              <w:rPr>
                <w:rFonts w:asciiTheme="minorHAnsi" w:hAnsiTheme="minorHAnsi"/>
                <w:szCs w:val="24"/>
              </w:rPr>
            </w:pPr>
            <w:r w:rsidRPr="0025107C">
              <w:rPr>
                <w:rFonts w:asciiTheme="minorHAnsi" w:hAnsiTheme="minorHAnsi"/>
                <w:szCs w:val="24"/>
              </w:rPr>
              <w:t xml:space="preserve">EOM </w:t>
            </w:r>
            <w:r>
              <w:rPr>
                <w:rFonts w:asciiTheme="minorHAnsi" w:hAnsiTheme="minorHAnsi"/>
                <w:szCs w:val="24"/>
              </w:rPr>
              <w:t>function enters and exits correctly;</w:t>
            </w:r>
          </w:p>
          <w:p w14:paraId="6FC32607" w14:textId="77777777" w:rsidR="006A3B0D" w:rsidRDefault="006A3B0D" w:rsidP="0025107C">
            <w:pPr>
              <w:rPr>
                <w:rFonts w:asciiTheme="minorHAnsi" w:hAnsiTheme="minorHAnsi"/>
                <w:b/>
                <w:szCs w:val="24"/>
              </w:rPr>
            </w:pPr>
            <w:r w:rsidRPr="00EB4606">
              <w:rPr>
                <w:rFonts w:asciiTheme="minorHAnsi" w:hAnsiTheme="minorHAnsi"/>
                <w:b/>
                <w:szCs w:val="24"/>
              </w:rPr>
              <w:t>Checkpoint:</w:t>
            </w:r>
          </w:p>
          <w:p w14:paraId="77D168F6" w14:textId="77777777" w:rsidR="006A3B0D" w:rsidRDefault="006A3B0D" w:rsidP="00BF78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EOM function can finish when enabled;</w:t>
            </w:r>
          </w:p>
          <w:p w14:paraId="3D5FF6FC" w14:textId="551AE2B5" w:rsidR="006A3B0D" w:rsidRPr="0025107C" w:rsidRDefault="006A3B0D" w:rsidP="00BF78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Enter normal mode after EOM.</w:t>
            </w:r>
          </w:p>
        </w:tc>
      </w:tr>
      <w:tr w:rsidR="006A3B0D" w:rsidRPr="003345A9" w14:paraId="6B288F10" w14:textId="77777777" w:rsidTr="00682EB8"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A673A5" w14:textId="77777777" w:rsidR="006A3B0D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7501" w14:textId="7A60C3E0" w:rsidR="006A3B0D" w:rsidRPr="00CE5435" w:rsidRDefault="006A3B0D" w:rsidP="00BF7871">
            <w:pPr>
              <w:rPr>
                <w:rFonts w:asciiTheme="minorHAnsi" w:hAnsiTheme="minorHAnsi"/>
                <w:b/>
                <w:szCs w:val="24"/>
              </w:rPr>
            </w:pPr>
            <w:r w:rsidRPr="00CE5435">
              <w:rPr>
                <w:rFonts w:asciiTheme="minorHAnsi" w:hAnsiTheme="minorHAnsi"/>
                <w:b/>
                <w:szCs w:val="24"/>
              </w:rPr>
              <w:t>Slumber mode</w:t>
            </w:r>
            <w:r>
              <w:rPr>
                <w:rFonts w:asciiTheme="minorHAnsi" w:hAnsiTheme="minorHAnsi"/>
                <w:b/>
                <w:szCs w:val="24"/>
              </w:rPr>
              <w:t>s</w:t>
            </w:r>
          </w:p>
        </w:tc>
      </w:tr>
      <w:tr w:rsidR="006A3B0D" w:rsidRPr="003345A9" w14:paraId="0BEB1C6F" w14:textId="77777777" w:rsidTr="00682EB8"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2A75" w14:textId="77777777" w:rsidR="006A3B0D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9638" w14:textId="2E071A14" w:rsidR="006A3B0D" w:rsidRDefault="006A3B0D" w:rsidP="00BF78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Slumber mode entering </w:t>
            </w:r>
            <w:proofErr w:type="spellStart"/>
            <w:r>
              <w:rPr>
                <w:rFonts w:asciiTheme="minorHAnsi" w:hAnsiTheme="minorHAnsi"/>
                <w:szCs w:val="24"/>
              </w:rPr>
              <w:t>correcly</w:t>
            </w:r>
            <w:proofErr w:type="spellEnd"/>
            <w:r>
              <w:rPr>
                <w:rFonts w:asciiTheme="minorHAnsi" w:hAnsiTheme="minorHAnsi"/>
                <w:szCs w:val="24"/>
              </w:rPr>
              <w:t>;</w:t>
            </w:r>
          </w:p>
          <w:p w14:paraId="677E370E" w14:textId="10137066" w:rsidR="006A3B0D" w:rsidRDefault="006A3B0D" w:rsidP="00BF78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Timing requirements.</w:t>
            </w:r>
          </w:p>
          <w:p w14:paraId="32B1BBCB" w14:textId="77777777" w:rsidR="006A3B0D" w:rsidRDefault="006A3B0D" w:rsidP="001972FC">
            <w:pPr>
              <w:rPr>
                <w:rFonts w:asciiTheme="minorHAnsi" w:hAnsiTheme="minorHAnsi"/>
                <w:b/>
                <w:szCs w:val="24"/>
              </w:rPr>
            </w:pPr>
            <w:r w:rsidRPr="00EB4606">
              <w:rPr>
                <w:rFonts w:asciiTheme="minorHAnsi" w:hAnsiTheme="minorHAnsi"/>
                <w:b/>
                <w:szCs w:val="24"/>
              </w:rPr>
              <w:lastRenderedPageBreak/>
              <w:t>Checkpoint:</w:t>
            </w:r>
          </w:p>
          <w:p w14:paraId="3327761E" w14:textId="54CBC0E9" w:rsidR="006A3B0D" w:rsidRPr="001972FC" w:rsidRDefault="006A3B0D" w:rsidP="00BF78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Slumber mode enters correctly with timing requirement.</w:t>
            </w:r>
          </w:p>
        </w:tc>
      </w:tr>
      <w:tr w:rsidR="00BF7871" w:rsidRPr="003345A9" w14:paraId="109BE270" w14:textId="77777777" w:rsidTr="001D328A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2A91C3" w14:textId="25C5B3E8" w:rsidR="00BF7871" w:rsidRPr="003345A9" w:rsidRDefault="00BF7871" w:rsidP="00D43CF9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26E7EB" w14:textId="7385CF4F" w:rsidR="00BF7871" w:rsidRPr="003345A9" w:rsidRDefault="00BF7871" w:rsidP="00D43CF9">
            <w:pPr>
              <w:rPr>
                <w:rFonts w:asciiTheme="minorHAnsi" w:hAnsiTheme="minorHAnsi"/>
                <w:b/>
                <w:szCs w:val="24"/>
                <w:lang w:eastAsia="zh-CN"/>
              </w:rPr>
            </w:pPr>
          </w:p>
        </w:tc>
      </w:tr>
      <w:tr w:rsidR="006A3B0D" w:rsidRPr="00BF7871" w14:paraId="1D0F72A5" w14:textId="77777777" w:rsidTr="00F10815"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D50790" w14:textId="1734B026" w:rsidR="006A3B0D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C898" w14:textId="103247CF" w:rsidR="006A3B0D" w:rsidRPr="00586DF7" w:rsidRDefault="006A3B0D" w:rsidP="00BF7871">
            <w:pPr>
              <w:rPr>
                <w:rFonts w:asciiTheme="minorHAnsi" w:hAnsiTheme="minorHAnsi"/>
                <w:b/>
                <w:szCs w:val="24"/>
                <w:lang w:eastAsia="zh-TW"/>
              </w:rPr>
            </w:pPr>
            <w:r w:rsidRPr="00586DF7">
              <w:rPr>
                <w:rFonts w:asciiTheme="minorHAnsi" w:hAnsiTheme="minorHAnsi"/>
                <w:b/>
                <w:szCs w:val="24"/>
                <w:lang w:eastAsia="zh-TW"/>
              </w:rPr>
              <w:t>Slumber wake up</w:t>
            </w:r>
          </w:p>
        </w:tc>
      </w:tr>
      <w:tr w:rsidR="006A3B0D" w:rsidRPr="003345A9" w14:paraId="20A6BFE1" w14:textId="77777777" w:rsidTr="00F10815"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2B7C" w14:textId="77777777" w:rsidR="006A3B0D" w:rsidRDefault="006A3B0D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865F" w14:textId="46A4D0DD" w:rsidR="006A3B0D" w:rsidRDefault="006A3B0D" w:rsidP="00BF7871">
            <w:pPr>
              <w:rPr>
                <w:rFonts w:asciiTheme="minorHAnsi" w:hAnsiTheme="minorHAnsi"/>
                <w:szCs w:val="24"/>
              </w:rPr>
            </w:pPr>
            <w:r w:rsidRPr="00933B58">
              <w:rPr>
                <w:rFonts w:asciiTheme="minorHAnsi" w:hAnsiTheme="minorHAnsi"/>
                <w:szCs w:val="24"/>
              </w:rPr>
              <w:t xml:space="preserve">Slumber wake up </w:t>
            </w:r>
            <w:r>
              <w:rPr>
                <w:rFonts w:asciiTheme="minorHAnsi" w:hAnsiTheme="minorHAnsi"/>
                <w:szCs w:val="24"/>
              </w:rPr>
              <w:t>correctly;</w:t>
            </w:r>
          </w:p>
          <w:p w14:paraId="3BED8CEC" w14:textId="024E8701" w:rsidR="006A3B0D" w:rsidRPr="00933B58" w:rsidRDefault="006A3B0D" w:rsidP="00BF78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Timing requirement.</w:t>
            </w:r>
          </w:p>
          <w:p w14:paraId="078B4BA6" w14:textId="77777777" w:rsidR="006A3B0D" w:rsidRDefault="006A3B0D" w:rsidP="00933B58">
            <w:pPr>
              <w:rPr>
                <w:rFonts w:asciiTheme="minorHAnsi" w:hAnsiTheme="minorHAnsi"/>
                <w:b/>
                <w:szCs w:val="24"/>
              </w:rPr>
            </w:pPr>
            <w:r w:rsidRPr="00EB4606">
              <w:rPr>
                <w:rFonts w:asciiTheme="minorHAnsi" w:hAnsiTheme="minorHAnsi"/>
                <w:b/>
                <w:szCs w:val="24"/>
              </w:rPr>
              <w:t>Checkpoint:</w:t>
            </w:r>
          </w:p>
          <w:p w14:paraId="43DA16BA" w14:textId="660AE37D" w:rsidR="006A3B0D" w:rsidRDefault="006A3B0D" w:rsidP="00933B58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Slumber mode wakes up correctly with timing requirement.</w:t>
            </w:r>
          </w:p>
        </w:tc>
      </w:tr>
      <w:tr w:rsidR="001D328A" w:rsidRPr="003345A9" w14:paraId="40FFB8D0" w14:textId="77777777" w:rsidTr="001D328A">
        <w:tc>
          <w:tcPr>
            <w:tcW w:w="870" w:type="dxa"/>
            <w:vMerge w:val="restart"/>
          </w:tcPr>
          <w:p w14:paraId="0DF32ACE" w14:textId="77777777" w:rsidR="001D328A" w:rsidRDefault="001D328A" w:rsidP="00C1692B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</w:tcPr>
          <w:p w14:paraId="44BDD0CA" w14:textId="77777777" w:rsidR="001D328A" w:rsidRDefault="001D328A" w:rsidP="00C1692B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Restart </w:t>
            </w:r>
            <w:proofErr w:type="spellStart"/>
            <w:r>
              <w:rPr>
                <w:rFonts w:asciiTheme="minorHAnsi" w:hAnsiTheme="minorHAnsi"/>
                <w:b/>
                <w:szCs w:val="24"/>
              </w:rPr>
              <w:t>cal</w:t>
            </w:r>
            <w:proofErr w:type="spellEnd"/>
          </w:p>
        </w:tc>
      </w:tr>
      <w:tr w:rsidR="001D328A" w:rsidRPr="003345A9" w14:paraId="139E7CCD" w14:textId="77777777" w:rsidTr="001D328A">
        <w:tc>
          <w:tcPr>
            <w:tcW w:w="870" w:type="dxa"/>
            <w:vMerge/>
            <w:tcBorders>
              <w:bottom w:val="single" w:sz="4" w:space="0" w:color="auto"/>
            </w:tcBorders>
          </w:tcPr>
          <w:p w14:paraId="2D61DED4" w14:textId="77777777" w:rsidR="001D328A" w:rsidRDefault="001D328A" w:rsidP="00C1692B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</w:tcPr>
          <w:p w14:paraId="1EAE27A3" w14:textId="77777777" w:rsidR="001D328A" w:rsidRPr="00BF7871" w:rsidRDefault="001D328A" w:rsidP="00C1692B">
            <w:pPr>
              <w:rPr>
                <w:rFonts w:asciiTheme="minorHAnsi" w:hAnsiTheme="minorHAnsi"/>
                <w:szCs w:val="24"/>
              </w:rPr>
            </w:pPr>
            <w:r w:rsidRPr="00BF7871">
              <w:rPr>
                <w:rFonts w:asciiTheme="minorHAnsi" w:hAnsiTheme="minorHAnsi"/>
                <w:szCs w:val="24"/>
              </w:rPr>
              <w:t>Restart calibration</w:t>
            </w:r>
          </w:p>
          <w:p w14:paraId="1A3349AC" w14:textId="77777777" w:rsidR="001D328A" w:rsidRDefault="001D328A" w:rsidP="00C1692B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Checkpoint:</w:t>
            </w:r>
          </w:p>
          <w:p w14:paraId="3C9DFA77" w14:textId="1B59C501" w:rsidR="001D328A" w:rsidRPr="00BF7871" w:rsidRDefault="001D328A" w:rsidP="00C1692B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Calibrations finish correctly.</w:t>
            </w:r>
          </w:p>
        </w:tc>
      </w:tr>
      <w:tr w:rsidR="00586DF7" w:rsidRPr="003345A9" w14:paraId="102B4C4D" w14:textId="77777777" w:rsidTr="001D328A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2573" w14:textId="77777777" w:rsidR="00586DF7" w:rsidRDefault="00586DF7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99A6" w14:textId="5DE77A33" w:rsidR="00586DF7" w:rsidRPr="001D328A" w:rsidRDefault="001D328A" w:rsidP="00BF7871">
            <w:pPr>
              <w:rPr>
                <w:rFonts w:asciiTheme="minorHAnsi" w:hAnsiTheme="minorHAnsi"/>
                <w:b/>
                <w:szCs w:val="24"/>
              </w:rPr>
            </w:pPr>
            <w:r w:rsidRPr="001D328A">
              <w:rPr>
                <w:rFonts w:asciiTheme="minorHAnsi" w:hAnsiTheme="minorHAnsi"/>
                <w:b/>
                <w:szCs w:val="24"/>
              </w:rPr>
              <w:t>TX/RX Train</w:t>
            </w:r>
          </w:p>
        </w:tc>
      </w:tr>
      <w:tr w:rsidR="001D328A" w:rsidRPr="003345A9" w14:paraId="6E1555DE" w14:textId="77777777" w:rsidTr="001D328A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835E" w14:textId="77777777" w:rsidR="001D328A" w:rsidRDefault="001D328A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7FDF" w14:textId="438C06E8" w:rsidR="001D328A" w:rsidRPr="001D328A" w:rsidRDefault="001D328A" w:rsidP="00BF7871">
            <w:pPr>
              <w:rPr>
                <w:rFonts w:asciiTheme="minorHAnsi" w:hAnsiTheme="minorHAnsi"/>
                <w:szCs w:val="24"/>
              </w:rPr>
            </w:pPr>
            <w:r w:rsidRPr="001D328A">
              <w:rPr>
                <w:rFonts w:asciiTheme="minorHAnsi" w:hAnsiTheme="minorHAnsi"/>
                <w:szCs w:val="24"/>
              </w:rPr>
              <w:t>TBD</w:t>
            </w:r>
          </w:p>
        </w:tc>
      </w:tr>
      <w:tr w:rsidR="00BF7871" w:rsidRPr="001D328A" w14:paraId="061E8954" w14:textId="77777777" w:rsidTr="001D328A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AC8CA" w14:textId="2343FD06" w:rsidR="00BF7871" w:rsidRPr="001D328A" w:rsidRDefault="00BF7871" w:rsidP="00D43CF9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5A7AD" w14:textId="6EE321EF" w:rsidR="00BF7871" w:rsidRPr="001D328A" w:rsidRDefault="001D328A" w:rsidP="00D43CF9">
            <w:pPr>
              <w:rPr>
                <w:rFonts w:asciiTheme="minorHAnsi" w:hAnsiTheme="minorHAnsi"/>
                <w:b/>
                <w:szCs w:val="24"/>
                <w:lang w:eastAsia="zh-CN"/>
              </w:rPr>
            </w:pPr>
            <w:r w:rsidRPr="001D328A">
              <w:rPr>
                <w:rFonts w:asciiTheme="minorHAnsi" w:hAnsiTheme="minorHAnsi"/>
                <w:b/>
                <w:szCs w:val="24"/>
                <w:lang w:eastAsia="zh-CN"/>
              </w:rPr>
              <w:t>RTPA</w:t>
            </w:r>
          </w:p>
        </w:tc>
      </w:tr>
      <w:tr w:rsidR="001D328A" w:rsidRPr="001D328A" w14:paraId="698B144C" w14:textId="77777777" w:rsidTr="001D328A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A89DC" w14:textId="77777777" w:rsidR="001D328A" w:rsidRPr="001D328A" w:rsidRDefault="001D328A" w:rsidP="00D43CF9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76ADA" w14:textId="17969622" w:rsidR="001D328A" w:rsidRPr="001D328A" w:rsidRDefault="001D328A" w:rsidP="00D43CF9">
            <w:pPr>
              <w:rPr>
                <w:rFonts w:asciiTheme="minorHAnsi" w:hAnsiTheme="minorHAnsi"/>
                <w:szCs w:val="24"/>
                <w:lang w:eastAsia="zh-CN"/>
              </w:rPr>
            </w:pPr>
            <w:r w:rsidRPr="001D328A">
              <w:rPr>
                <w:rFonts w:asciiTheme="minorHAnsi" w:hAnsiTheme="minorHAnsi"/>
                <w:szCs w:val="24"/>
                <w:lang w:eastAsia="zh-CN"/>
              </w:rPr>
              <w:t>TBD</w:t>
            </w:r>
          </w:p>
        </w:tc>
      </w:tr>
      <w:tr w:rsidR="00BF7871" w:rsidRPr="001D328A" w14:paraId="5624F94C" w14:textId="77777777" w:rsidTr="001D328A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4DEC" w14:textId="1C3A6400" w:rsidR="00BF7871" w:rsidRPr="001D328A" w:rsidRDefault="00BF7871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39B7" w14:textId="070A46C2" w:rsidR="00BF7871" w:rsidRPr="001D328A" w:rsidRDefault="00BF7871" w:rsidP="00BF7871">
            <w:pPr>
              <w:rPr>
                <w:rFonts w:asciiTheme="minorHAnsi" w:hAnsiTheme="minorHAnsi"/>
                <w:b/>
                <w:szCs w:val="24"/>
              </w:rPr>
            </w:pPr>
          </w:p>
        </w:tc>
      </w:tr>
      <w:tr w:rsidR="00BF7871" w:rsidRPr="003345A9" w14:paraId="34DFDC36" w14:textId="77777777" w:rsidTr="001D328A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C972" w14:textId="77777777" w:rsidR="00BF7871" w:rsidRDefault="00BF7871" w:rsidP="008C49D5">
            <w:pPr>
              <w:rPr>
                <w:rFonts w:asciiTheme="minorHAnsi" w:hAnsiTheme="minorHAnsi"/>
                <w:szCs w:val="24"/>
                <w:lang w:eastAsia="zh-TW"/>
              </w:rPr>
            </w:pP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F16" w14:textId="304940FE" w:rsidR="00BF7871" w:rsidRPr="00BF7871" w:rsidRDefault="00BF7871" w:rsidP="00BF7871">
            <w:pPr>
              <w:rPr>
                <w:rFonts w:asciiTheme="minorHAnsi" w:hAnsiTheme="minorHAnsi"/>
                <w:szCs w:val="24"/>
              </w:rPr>
            </w:pPr>
          </w:p>
        </w:tc>
      </w:tr>
    </w:tbl>
    <w:p w14:paraId="384F69C1" w14:textId="712D2F45" w:rsidR="00400023" w:rsidRPr="003345A9" w:rsidRDefault="00400023" w:rsidP="00400023">
      <w:pPr>
        <w:rPr>
          <w:rFonts w:asciiTheme="minorHAnsi" w:hAnsiTheme="minorHAnsi"/>
          <w:color w:val="FF0000"/>
          <w:lang w:eastAsia="zh-CN"/>
        </w:rPr>
      </w:pPr>
    </w:p>
    <w:p w14:paraId="384F69C2" w14:textId="77777777" w:rsidR="00BE5CC5" w:rsidRPr="003345A9" w:rsidRDefault="00BE5CC5" w:rsidP="00400023">
      <w:pPr>
        <w:pStyle w:val="Heading1"/>
        <w:numPr>
          <w:ilvl w:val="0"/>
          <w:numId w:val="0"/>
        </w:numPr>
        <w:spacing w:before="0" w:after="0"/>
        <w:ind w:left="360"/>
        <w:rPr>
          <w:color w:val="FF0000"/>
          <w:lang w:eastAsia="zh-CN"/>
        </w:rPr>
      </w:pPr>
    </w:p>
    <w:sectPr w:rsidR="00BE5CC5" w:rsidRPr="003345A9" w:rsidSect="00AB250E">
      <w:headerReference w:type="default" r:id="rId14"/>
      <w:footerReference w:type="default" r:id="rId15"/>
      <w:footnotePr>
        <w:pos w:val="beneathText"/>
      </w:footnotePr>
      <w:pgSz w:w="12240" w:h="15840"/>
      <w:pgMar w:top="1440" w:right="1440" w:bottom="1585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09ABC" w14:textId="77777777" w:rsidR="00686A00" w:rsidRDefault="00686A00">
      <w:r>
        <w:separator/>
      </w:r>
    </w:p>
  </w:endnote>
  <w:endnote w:type="continuationSeparator" w:id="0">
    <w:p w14:paraId="374CD46A" w14:textId="77777777" w:rsidR="00686A00" w:rsidRDefault="0068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F69DE" w14:textId="77777777" w:rsidR="00AA6AF7" w:rsidRDefault="00AA6AF7">
    <w:pPr>
      <w:pStyle w:val="Footer"/>
    </w:pPr>
    <w:r>
      <w:t>Marvell Semiconductor, Inc. – Company Confidential</w:t>
    </w:r>
    <w:r>
      <w:tab/>
      <w:t xml:space="preserve">Page </w:t>
    </w:r>
    <w:r w:rsidR="00AA7C5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A7C54">
      <w:rPr>
        <w:rStyle w:val="PageNumber"/>
      </w:rPr>
      <w:fldChar w:fldCharType="separate"/>
    </w:r>
    <w:r w:rsidR="00DC01FF">
      <w:rPr>
        <w:rStyle w:val="PageNumber"/>
        <w:noProof/>
      </w:rPr>
      <w:t>10</w:t>
    </w:r>
    <w:r w:rsidR="00AA7C54">
      <w:rPr>
        <w:rStyle w:val="PageNumber"/>
      </w:rPr>
      <w:fldChar w:fldCharType="end"/>
    </w:r>
    <w:r>
      <w:rPr>
        <w:rStyle w:val="PageNumber"/>
      </w:rPr>
      <w:t xml:space="preserve"> of </w:t>
    </w:r>
    <w:r w:rsidR="00AA7C54"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 w:rsidR="00AA7C54">
      <w:rPr>
        <w:rStyle w:val="PageNumber"/>
      </w:rPr>
      <w:fldChar w:fldCharType="separate"/>
    </w:r>
    <w:r w:rsidR="00DC01FF">
      <w:rPr>
        <w:rStyle w:val="PageNumber"/>
        <w:noProof/>
      </w:rPr>
      <w:t>10</w:t>
    </w:r>
    <w:r w:rsidR="00AA7C5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4DE6D" w14:textId="77777777" w:rsidR="00686A00" w:rsidRDefault="00686A00">
      <w:r>
        <w:separator/>
      </w:r>
    </w:p>
  </w:footnote>
  <w:footnote w:type="continuationSeparator" w:id="0">
    <w:p w14:paraId="6C33AEAF" w14:textId="77777777" w:rsidR="00686A00" w:rsidRDefault="00686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F69DD" w14:textId="49A4EAD4" w:rsidR="00AA6AF7" w:rsidRDefault="00AA6AF7">
    <w:pPr>
      <w:pStyle w:val="Header"/>
    </w:pPr>
    <w:r>
      <w:rPr>
        <w:lang w:eastAsia="zh-CN"/>
      </w:rPr>
      <w:t>F</w:t>
    </w:r>
    <w:r w:rsidR="00106B32">
      <w:rPr>
        <w:lang w:eastAsia="zh-CN"/>
      </w:rPr>
      <w:t>FC COMPHY_112G Firmware</w:t>
    </w:r>
    <w:r>
      <w:t xml:space="preserve"> </w:t>
    </w:r>
    <w:r w:rsidR="00BF7871">
      <w:t xml:space="preserve">Top </w:t>
    </w:r>
    <w:r>
      <w:t xml:space="preserve">Specification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50EA2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A89CECD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067A1569"/>
    <w:multiLevelType w:val="hybridMultilevel"/>
    <w:tmpl w:val="451218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1A6CA0"/>
    <w:multiLevelType w:val="multilevel"/>
    <w:tmpl w:val="2AE88C1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40C4DEF"/>
    <w:multiLevelType w:val="hybridMultilevel"/>
    <w:tmpl w:val="29064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7EDE"/>
    <w:multiLevelType w:val="hybridMultilevel"/>
    <w:tmpl w:val="EDC4F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B521A84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50028"/>
    <w:multiLevelType w:val="hybridMultilevel"/>
    <w:tmpl w:val="1034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16E03"/>
    <w:multiLevelType w:val="hybridMultilevel"/>
    <w:tmpl w:val="1034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61C6"/>
    <w:multiLevelType w:val="hybridMultilevel"/>
    <w:tmpl w:val="CD3AA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C3332B"/>
    <w:multiLevelType w:val="hybridMultilevel"/>
    <w:tmpl w:val="FD6E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C52D0"/>
    <w:multiLevelType w:val="hybridMultilevel"/>
    <w:tmpl w:val="54DCF6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7A39F4"/>
    <w:multiLevelType w:val="hybridMultilevel"/>
    <w:tmpl w:val="DDA4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8B1EA5"/>
    <w:multiLevelType w:val="hybridMultilevel"/>
    <w:tmpl w:val="CE309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CC645A"/>
    <w:multiLevelType w:val="hybridMultilevel"/>
    <w:tmpl w:val="16E83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004DDC"/>
    <w:multiLevelType w:val="hybridMultilevel"/>
    <w:tmpl w:val="821C00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43E3F"/>
    <w:multiLevelType w:val="hybridMultilevel"/>
    <w:tmpl w:val="FA2630D8"/>
    <w:lvl w:ilvl="0" w:tplc="D0F4B6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4EB63AB"/>
    <w:multiLevelType w:val="hybridMultilevel"/>
    <w:tmpl w:val="E8B2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C647C"/>
    <w:multiLevelType w:val="hybridMultilevel"/>
    <w:tmpl w:val="1728A3CC"/>
    <w:lvl w:ilvl="0" w:tplc="EACEA83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8" w15:restartNumberingAfterBreak="0">
    <w:nsid w:val="6D3D13E7"/>
    <w:multiLevelType w:val="hybridMultilevel"/>
    <w:tmpl w:val="46CC929A"/>
    <w:lvl w:ilvl="0" w:tplc="F82C4CE4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9" w15:restartNumberingAfterBreak="0">
    <w:nsid w:val="75103679"/>
    <w:multiLevelType w:val="hybridMultilevel"/>
    <w:tmpl w:val="87EA8F24"/>
    <w:lvl w:ilvl="0" w:tplc="040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75580698"/>
    <w:multiLevelType w:val="hybridMultilevel"/>
    <w:tmpl w:val="4B24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85869"/>
    <w:multiLevelType w:val="multilevel"/>
    <w:tmpl w:val="EDDCC66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64" w:hanging="48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572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50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144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428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072" w:hanging="1800"/>
      </w:pPr>
      <w:rPr>
        <w:rFonts w:hint="default"/>
        <w:b/>
      </w:rPr>
    </w:lvl>
  </w:abstractNum>
  <w:abstractNum w:abstractNumId="22" w15:restartNumberingAfterBreak="0">
    <w:nsid w:val="7F763076"/>
    <w:multiLevelType w:val="hybridMultilevel"/>
    <w:tmpl w:val="9CA2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5"/>
  </w:num>
  <w:num w:numId="5">
    <w:abstractNumId w:val="19"/>
  </w:num>
  <w:num w:numId="6">
    <w:abstractNumId w:val="21"/>
  </w:num>
  <w:num w:numId="7">
    <w:abstractNumId w:val="11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20"/>
  </w:num>
  <w:num w:numId="14">
    <w:abstractNumId w:val="9"/>
  </w:num>
  <w:num w:numId="15">
    <w:abstractNumId w:val="16"/>
  </w:num>
  <w:num w:numId="16">
    <w:abstractNumId w:val="7"/>
  </w:num>
  <w:num w:numId="17">
    <w:abstractNumId w:val="6"/>
  </w:num>
  <w:num w:numId="18">
    <w:abstractNumId w:val="22"/>
  </w:num>
  <w:num w:numId="19">
    <w:abstractNumId w:val="10"/>
  </w:num>
  <w:num w:numId="20">
    <w:abstractNumId w:val="4"/>
  </w:num>
  <w:num w:numId="21">
    <w:abstractNumId w:val="17"/>
  </w:num>
  <w:num w:numId="22">
    <w:abstractNumId w:val="15"/>
  </w:num>
  <w:num w:numId="2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0E"/>
    <w:rsid w:val="000013FF"/>
    <w:rsid w:val="000031CD"/>
    <w:rsid w:val="00007C7F"/>
    <w:rsid w:val="00010B58"/>
    <w:rsid w:val="000114AE"/>
    <w:rsid w:val="000116CD"/>
    <w:rsid w:val="00012A9F"/>
    <w:rsid w:val="00013AA3"/>
    <w:rsid w:val="00013F78"/>
    <w:rsid w:val="00014560"/>
    <w:rsid w:val="000177FE"/>
    <w:rsid w:val="00017D48"/>
    <w:rsid w:val="00023127"/>
    <w:rsid w:val="0002380C"/>
    <w:rsid w:val="00034989"/>
    <w:rsid w:val="00035270"/>
    <w:rsid w:val="000403CC"/>
    <w:rsid w:val="0004078C"/>
    <w:rsid w:val="0004514F"/>
    <w:rsid w:val="000571C8"/>
    <w:rsid w:val="00057393"/>
    <w:rsid w:val="00060E87"/>
    <w:rsid w:val="00063A94"/>
    <w:rsid w:val="000662C8"/>
    <w:rsid w:val="00066B89"/>
    <w:rsid w:val="00070827"/>
    <w:rsid w:val="000709C3"/>
    <w:rsid w:val="0007159E"/>
    <w:rsid w:val="00072674"/>
    <w:rsid w:val="000727F0"/>
    <w:rsid w:val="000737CF"/>
    <w:rsid w:val="00073C32"/>
    <w:rsid w:val="00076311"/>
    <w:rsid w:val="0008079F"/>
    <w:rsid w:val="00080B05"/>
    <w:rsid w:val="00080DE0"/>
    <w:rsid w:val="00083F1A"/>
    <w:rsid w:val="000848FC"/>
    <w:rsid w:val="00085A33"/>
    <w:rsid w:val="00091BA6"/>
    <w:rsid w:val="00094899"/>
    <w:rsid w:val="00094BA5"/>
    <w:rsid w:val="00094C6F"/>
    <w:rsid w:val="00095D8D"/>
    <w:rsid w:val="000A0B16"/>
    <w:rsid w:val="000A25CB"/>
    <w:rsid w:val="000A3BB2"/>
    <w:rsid w:val="000A4A11"/>
    <w:rsid w:val="000A6425"/>
    <w:rsid w:val="000A7070"/>
    <w:rsid w:val="000B47C9"/>
    <w:rsid w:val="000B5F51"/>
    <w:rsid w:val="000B64D8"/>
    <w:rsid w:val="000B6EAC"/>
    <w:rsid w:val="000C019D"/>
    <w:rsid w:val="000C109E"/>
    <w:rsid w:val="000C155F"/>
    <w:rsid w:val="000C208F"/>
    <w:rsid w:val="000C2CBA"/>
    <w:rsid w:val="000C3F58"/>
    <w:rsid w:val="000C5948"/>
    <w:rsid w:val="000C6FD5"/>
    <w:rsid w:val="000D105F"/>
    <w:rsid w:val="000D40F0"/>
    <w:rsid w:val="000D43D6"/>
    <w:rsid w:val="000D5F7A"/>
    <w:rsid w:val="000D653F"/>
    <w:rsid w:val="000D67E8"/>
    <w:rsid w:val="000D6AE4"/>
    <w:rsid w:val="000E16DC"/>
    <w:rsid w:val="000E207C"/>
    <w:rsid w:val="000E3631"/>
    <w:rsid w:val="000E3825"/>
    <w:rsid w:val="000E4871"/>
    <w:rsid w:val="000E48C1"/>
    <w:rsid w:val="000E5E8D"/>
    <w:rsid w:val="000F0268"/>
    <w:rsid w:val="000F1859"/>
    <w:rsid w:val="000F3497"/>
    <w:rsid w:val="000F44BB"/>
    <w:rsid w:val="000F4F47"/>
    <w:rsid w:val="001006F5"/>
    <w:rsid w:val="001016FE"/>
    <w:rsid w:val="0010356B"/>
    <w:rsid w:val="00104AF7"/>
    <w:rsid w:val="00106301"/>
    <w:rsid w:val="00106B32"/>
    <w:rsid w:val="00115502"/>
    <w:rsid w:val="001179C8"/>
    <w:rsid w:val="00122713"/>
    <w:rsid w:val="00124DA6"/>
    <w:rsid w:val="00131675"/>
    <w:rsid w:val="00134222"/>
    <w:rsid w:val="00144A87"/>
    <w:rsid w:val="00145A3B"/>
    <w:rsid w:val="0014607E"/>
    <w:rsid w:val="0014613F"/>
    <w:rsid w:val="00151A0B"/>
    <w:rsid w:val="00154DCD"/>
    <w:rsid w:val="00156A0F"/>
    <w:rsid w:val="00157A1E"/>
    <w:rsid w:val="00165422"/>
    <w:rsid w:val="00167409"/>
    <w:rsid w:val="0017313F"/>
    <w:rsid w:val="00174F73"/>
    <w:rsid w:val="001750F5"/>
    <w:rsid w:val="00175466"/>
    <w:rsid w:val="00175F82"/>
    <w:rsid w:val="00176934"/>
    <w:rsid w:val="001779A8"/>
    <w:rsid w:val="001803E2"/>
    <w:rsid w:val="001818C7"/>
    <w:rsid w:val="001832B7"/>
    <w:rsid w:val="00183712"/>
    <w:rsid w:val="0018742E"/>
    <w:rsid w:val="00191919"/>
    <w:rsid w:val="0019191D"/>
    <w:rsid w:val="001924B1"/>
    <w:rsid w:val="001928E9"/>
    <w:rsid w:val="00193280"/>
    <w:rsid w:val="0019358E"/>
    <w:rsid w:val="001972FC"/>
    <w:rsid w:val="001A00C2"/>
    <w:rsid w:val="001A596D"/>
    <w:rsid w:val="001A5CD1"/>
    <w:rsid w:val="001A61AE"/>
    <w:rsid w:val="001A79CA"/>
    <w:rsid w:val="001B0197"/>
    <w:rsid w:val="001B0728"/>
    <w:rsid w:val="001B1CA7"/>
    <w:rsid w:val="001B293F"/>
    <w:rsid w:val="001B5949"/>
    <w:rsid w:val="001C080E"/>
    <w:rsid w:val="001C4388"/>
    <w:rsid w:val="001C5748"/>
    <w:rsid w:val="001C5CF2"/>
    <w:rsid w:val="001C637D"/>
    <w:rsid w:val="001C7571"/>
    <w:rsid w:val="001C7B41"/>
    <w:rsid w:val="001D328A"/>
    <w:rsid w:val="001D3EDF"/>
    <w:rsid w:val="001D41DB"/>
    <w:rsid w:val="001D44E3"/>
    <w:rsid w:val="001E5F71"/>
    <w:rsid w:val="001E70CB"/>
    <w:rsid w:val="001F128F"/>
    <w:rsid w:val="001F6131"/>
    <w:rsid w:val="001F66DC"/>
    <w:rsid w:val="001F767E"/>
    <w:rsid w:val="001F7B5C"/>
    <w:rsid w:val="00201433"/>
    <w:rsid w:val="00202FA9"/>
    <w:rsid w:val="00204FD3"/>
    <w:rsid w:val="0020714E"/>
    <w:rsid w:val="002107BE"/>
    <w:rsid w:val="00215234"/>
    <w:rsid w:val="00221EFC"/>
    <w:rsid w:val="002349E1"/>
    <w:rsid w:val="002368CC"/>
    <w:rsid w:val="002402B5"/>
    <w:rsid w:val="002402E1"/>
    <w:rsid w:val="00241042"/>
    <w:rsid w:val="00243620"/>
    <w:rsid w:val="0025107C"/>
    <w:rsid w:val="0025230B"/>
    <w:rsid w:val="00253E3D"/>
    <w:rsid w:val="002550F5"/>
    <w:rsid w:val="00261165"/>
    <w:rsid w:val="0026396F"/>
    <w:rsid w:val="002656BF"/>
    <w:rsid w:val="00267811"/>
    <w:rsid w:val="002706C8"/>
    <w:rsid w:val="00270BC2"/>
    <w:rsid w:val="00276BB0"/>
    <w:rsid w:val="00281708"/>
    <w:rsid w:val="002852DC"/>
    <w:rsid w:val="002853C6"/>
    <w:rsid w:val="002860B5"/>
    <w:rsid w:val="00286CAA"/>
    <w:rsid w:val="002874A6"/>
    <w:rsid w:val="00287700"/>
    <w:rsid w:val="00287F51"/>
    <w:rsid w:val="002908F0"/>
    <w:rsid w:val="00290B86"/>
    <w:rsid w:val="002913BB"/>
    <w:rsid w:val="00294189"/>
    <w:rsid w:val="00294E0C"/>
    <w:rsid w:val="00296C86"/>
    <w:rsid w:val="00297F71"/>
    <w:rsid w:val="002A3971"/>
    <w:rsid w:val="002A39D7"/>
    <w:rsid w:val="002A4330"/>
    <w:rsid w:val="002A4714"/>
    <w:rsid w:val="002A7B56"/>
    <w:rsid w:val="002B2824"/>
    <w:rsid w:val="002C082A"/>
    <w:rsid w:val="002C25A0"/>
    <w:rsid w:val="002C409F"/>
    <w:rsid w:val="002C5454"/>
    <w:rsid w:val="002C58D8"/>
    <w:rsid w:val="002C6554"/>
    <w:rsid w:val="002C688F"/>
    <w:rsid w:val="002C782F"/>
    <w:rsid w:val="002D7ADE"/>
    <w:rsid w:val="002E090C"/>
    <w:rsid w:val="002E1B4B"/>
    <w:rsid w:val="002E21FC"/>
    <w:rsid w:val="002E2D39"/>
    <w:rsid w:val="002E3B06"/>
    <w:rsid w:val="002E48B9"/>
    <w:rsid w:val="002F0944"/>
    <w:rsid w:val="002F1404"/>
    <w:rsid w:val="002F2176"/>
    <w:rsid w:val="002F623F"/>
    <w:rsid w:val="002F7630"/>
    <w:rsid w:val="002F7850"/>
    <w:rsid w:val="003035D5"/>
    <w:rsid w:val="00303AED"/>
    <w:rsid w:val="003065BC"/>
    <w:rsid w:val="00312825"/>
    <w:rsid w:val="003200BA"/>
    <w:rsid w:val="00321E2C"/>
    <w:rsid w:val="003227CC"/>
    <w:rsid w:val="0032399D"/>
    <w:rsid w:val="00326DE7"/>
    <w:rsid w:val="00327D16"/>
    <w:rsid w:val="00330277"/>
    <w:rsid w:val="003314D1"/>
    <w:rsid w:val="003326F8"/>
    <w:rsid w:val="00333570"/>
    <w:rsid w:val="003345A9"/>
    <w:rsid w:val="00337858"/>
    <w:rsid w:val="00343500"/>
    <w:rsid w:val="0034629D"/>
    <w:rsid w:val="00347D77"/>
    <w:rsid w:val="003504F9"/>
    <w:rsid w:val="00353AC0"/>
    <w:rsid w:val="00353FEC"/>
    <w:rsid w:val="00356692"/>
    <w:rsid w:val="0035751E"/>
    <w:rsid w:val="003576EA"/>
    <w:rsid w:val="003601B6"/>
    <w:rsid w:val="00361387"/>
    <w:rsid w:val="00361733"/>
    <w:rsid w:val="00361A94"/>
    <w:rsid w:val="0036518C"/>
    <w:rsid w:val="00366FDC"/>
    <w:rsid w:val="003706B8"/>
    <w:rsid w:val="003743DB"/>
    <w:rsid w:val="00374E85"/>
    <w:rsid w:val="003750D2"/>
    <w:rsid w:val="00375B08"/>
    <w:rsid w:val="00377BA1"/>
    <w:rsid w:val="00380803"/>
    <w:rsid w:val="00384552"/>
    <w:rsid w:val="00387062"/>
    <w:rsid w:val="0038787F"/>
    <w:rsid w:val="0039231E"/>
    <w:rsid w:val="00392F2F"/>
    <w:rsid w:val="0039301C"/>
    <w:rsid w:val="003946BA"/>
    <w:rsid w:val="0039532C"/>
    <w:rsid w:val="003976DD"/>
    <w:rsid w:val="0039795E"/>
    <w:rsid w:val="003A20EA"/>
    <w:rsid w:val="003A2B77"/>
    <w:rsid w:val="003A2BA2"/>
    <w:rsid w:val="003A3204"/>
    <w:rsid w:val="003A354C"/>
    <w:rsid w:val="003A3A18"/>
    <w:rsid w:val="003A4256"/>
    <w:rsid w:val="003A5CD1"/>
    <w:rsid w:val="003A71A8"/>
    <w:rsid w:val="003A72E5"/>
    <w:rsid w:val="003A7BB9"/>
    <w:rsid w:val="003A7F67"/>
    <w:rsid w:val="003B2DD8"/>
    <w:rsid w:val="003B4296"/>
    <w:rsid w:val="003B7421"/>
    <w:rsid w:val="003C3956"/>
    <w:rsid w:val="003C4819"/>
    <w:rsid w:val="003C73AA"/>
    <w:rsid w:val="003C7C82"/>
    <w:rsid w:val="003D3685"/>
    <w:rsid w:val="003D65C5"/>
    <w:rsid w:val="003E06F1"/>
    <w:rsid w:val="003E61D3"/>
    <w:rsid w:val="003E6758"/>
    <w:rsid w:val="003E7292"/>
    <w:rsid w:val="003F018E"/>
    <w:rsid w:val="003F0273"/>
    <w:rsid w:val="003F21C4"/>
    <w:rsid w:val="003F3A14"/>
    <w:rsid w:val="003F58F8"/>
    <w:rsid w:val="00400023"/>
    <w:rsid w:val="00400187"/>
    <w:rsid w:val="00401175"/>
    <w:rsid w:val="00403B06"/>
    <w:rsid w:val="00403D6A"/>
    <w:rsid w:val="00404074"/>
    <w:rsid w:val="00405C68"/>
    <w:rsid w:val="004074DF"/>
    <w:rsid w:val="00407A38"/>
    <w:rsid w:val="004128C2"/>
    <w:rsid w:val="004134F1"/>
    <w:rsid w:val="00416FC9"/>
    <w:rsid w:val="004221DE"/>
    <w:rsid w:val="00425436"/>
    <w:rsid w:val="00426C94"/>
    <w:rsid w:val="0042705C"/>
    <w:rsid w:val="00430F0D"/>
    <w:rsid w:val="00431E48"/>
    <w:rsid w:val="00432024"/>
    <w:rsid w:val="00432A87"/>
    <w:rsid w:val="00433043"/>
    <w:rsid w:val="00433260"/>
    <w:rsid w:val="00441756"/>
    <w:rsid w:val="00444383"/>
    <w:rsid w:val="00445336"/>
    <w:rsid w:val="00445412"/>
    <w:rsid w:val="00446A2B"/>
    <w:rsid w:val="00454FB3"/>
    <w:rsid w:val="00455798"/>
    <w:rsid w:val="0045735D"/>
    <w:rsid w:val="00457B19"/>
    <w:rsid w:val="00461A9C"/>
    <w:rsid w:val="00464077"/>
    <w:rsid w:val="0046412A"/>
    <w:rsid w:val="0046414C"/>
    <w:rsid w:val="00466A5F"/>
    <w:rsid w:val="00472560"/>
    <w:rsid w:val="004768FA"/>
    <w:rsid w:val="00476E80"/>
    <w:rsid w:val="00493BB3"/>
    <w:rsid w:val="004A06D8"/>
    <w:rsid w:val="004A0A09"/>
    <w:rsid w:val="004A20D7"/>
    <w:rsid w:val="004A326C"/>
    <w:rsid w:val="004A33CC"/>
    <w:rsid w:val="004A4798"/>
    <w:rsid w:val="004A61B9"/>
    <w:rsid w:val="004A6AEA"/>
    <w:rsid w:val="004A70BB"/>
    <w:rsid w:val="004B0804"/>
    <w:rsid w:val="004B224A"/>
    <w:rsid w:val="004B2B5F"/>
    <w:rsid w:val="004B2D28"/>
    <w:rsid w:val="004B4825"/>
    <w:rsid w:val="004B498D"/>
    <w:rsid w:val="004C283F"/>
    <w:rsid w:val="004C2B07"/>
    <w:rsid w:val="004C4A97"/>
    <w:rsid w:val="004C5A9D"/>
    <w:rsid w:val="004D4C6A"/>
    <w:rsid w:val="004D6971"/>
    <w:rsid w:val="004E75B3"/>
    <w:rsid w:val="004F031E"/>
    <w:rsid w:val="004F13F8"/>
    <w:rsid w:val="004F15FC"/>
    <w:rsid w:val="004F5772"/>
    <w:rsid w:val="004F5CE7"/>
    <w:rsid w:val="00503777"/>
    <w:rsid w:val="0050425A"/>
    <w:rsid w:val="005062AD"/>
    <w:rsid w:val="00510743"/>
    <w:rsid w:val="00511FB2"/>
    <w:rsid w:val="005120F8"/>
    <w:rsid w:val="005134F1"/>
    <w:rsid w:val="0051445B"/>
    <w:rsid w:val="005145BF"/>
    <w:rsid w:val="0051784A"/>
    <w:rsid w:val="00523B97"/>
    <w:rsid w:val="00527C90"/>
    <w:rsid w:val="00532D91"/>
    <w:rsid w:val="0053698C"/>
    <w:rsid w:val="00537FEB"/>
    <w:rsid w:val="0054063E"/>
    <w:rsid w:val="005439E9"/>
    <w:rsid w:val="00543EBE"/>
    <w:rsid w:val="00555D85"/>
    <w:rsid w:val="0056148D"/>
    <w:rsid w:val="00561546"/>
    <w:rsid w:val="00561F42"/>
    <w:rsid w:val="00561F48"/>
    <w:rsid w:val="0056297A"/>
    <w:rsid w:val="00564116"/>
    <w:rsid w:val="00565C88"/>
    <w:rsid w:val="00567332"/>
    <w:rsid w:val="00570A0A"/>
    <w:rsid w:val="00575652"/>
    <w:rsid w:val="00575D0E"/>
    <w:rsid w:val="00580B27"/>
    <w:rsid w:val="0058128A"/>
    <w:rsid w:val="00583E16"/>
    <w:rsid w:val="00585873"/>
    <w:rsid w:val="0058607A"/>
    <w:rsid w:val="00586DF7"/>
    <w:rsid w:val="005912EF"/>
    <w:rsid w:val="00592BCC"/>
    <w:rsid w:val="00596967"/>
    <w:rsid w:val="00596FCC"/>
    <w:rsid w:val="005A0D95"/>
    <w:rsid w:val="005A0EDE"/>
    <w:rsid w:val="005A165D"/>
    <w:rsid w:val="005A2B75"/>
    <w:rsid w:val="005A45E1"/>
    <w:rsid w:val="005B12EA"/>
    <w:rsid w:val="005B2DC4"/>
    <w:rsid w:val="005B40E7"/>
    <w:rsid w:val="005B4E02"/>
    <w:rsid w:val="005B6300"/>
    <w:rsid w:val="005C001D"/>
    <w:rsid w:val="005C263F"/>
    <w:rsid w:val="005C29DF"/>
    <w:rsid w:val="005C2A90"/>
    <w:rsid w:val="005C5495"/>
    <w:rsid w:val="005C6430"/>
    <w:rsid w:val="005C6EF5"/>
    <w:rsid w:val="005D3E8B"/>
    <w:rsid w:val="005D7BF9"/>
    <w:rsid w:val="005E0090"/>
    <w:rsid w:val="005E2FE6"/>
    <w:rsid w:val="005E492C"/>
    <w:rsid w:val="005E6923"/>
    <w:rsid w:val="005F2B19"/>
    <w:rsid w:val="005F5515"/>
    <w:rsid w:val="00606407"/>
    <w:rsid w:val="00610E1D"/>
    <w:rsid w:val="0061424C"/>
    <w:rsid w:val="00615696"/>
    <w:rsid w:val="00616D74"/>
    <w:rsid w:val="006200B4"/>
    <w:rsid w:val="006326D4"/>
    <w:rsid w:val="0063400A"/>
    <w:rsid w:val="00634901"/>
    <w:rsid w:val="0064021A"/>
    <w:rsid w:val="006439E1"/>
    <w:rsid w:val="006445E6"/>
    <w:rsid w:val="00646962"/>
    <w:rsid w:val="00646E14"/>
    <w:rsid w:val="00647CDA"/>
    <w:rsid w:val="0065214D"/>
    <w:rsid w:val="00653695"/>
    <w:rsid w:val="00656962"/>
    <w:rsid w:val="006600B3"/>
    <w:rsid w:val="00661207"/>
    <w:rsid w:val="00661F4C"/>
    <w:rsid w:val="006633CD"/>
    <w:rsid w:val="0066540B"/>
    <w:rsid w:val="00666B18"/>
    <w:rsid w:val="00670846"/>
    <w:rsid w:val="00671575"/>
    <w:rsid w:val="00673E93"/>
    <w:rsid w:val="00676AA1"/>
    <w:rsid w:val="006772BC"/>
    <w:rsid w:val="00680D59"/>
    <w:rsid w:val="00685552"/>
    <w:rsid w:val="00686207"/>
    <w:rsid w:val="00686A00"/>
    <w:rsid w:val="006903B6"/>
    <w:rsid w:val="00690439"/>
    <w:rsid w:val="00693BEB"/>
    <w:rsid w:val="006944B2"/>
    <w:rsid w:val="0069607F"/>
    <w:rsid w:val="00696ABF"/>
    <w:rsid w:val="00697D53"/>
    <w:rsid w:val="006A1E3F"/>
    <w:rsid w:val="006A265E"/>
    <w:rsid w:val="006A31A4"/>
    <w:rsid w:val="006A3B0D"/>
    <w:rsid w:val="006A5C94"/>
    <w:rsid w:val="006A7B22"/>
    <w:rsid w:val="006B01B1"/>
    <w:rsid w:val="006B06A5"/>
    <w:rsid w:val="006B1659"/>
    <w:rsid w:val="006B1A71"/>
    <w:rsid w:val="006B1D64"/>
    <w:rsid w:val="006B2C68"/>
    <w:rsid w:val="006B3046"/>
    <w:rsid w:val="006B76A3"/>
    <w:rsid w:val="006C35DE"/>
    <w:rsid w:val="006C402F"/>
    <w:rsid w:val="006C5CAB"/>
    <w:rsid w:val="006D1873"/>
    <w:rsid w:val="006D1AD0"/>
    <w:rsid w:val="006D24C4"/>
    <w:rsid w:val="006D4AB3"/>
    <w:rsid w:val="006D75CF"/>
    <w:rsid w:val="006E3A60"/>
    <w:rsid w:val="006E42D8"/>
    <w:rsid w:val="006F13A3"/>
    <w:rsid w:val="006F1DE7"/>
    <w:rsid w:val="006F23CC"/>
    <w:rsid w:val="006F4485"/>
    <w:rsid w:val="0070037D"/>
    <w:rsid w:val="007007F3"/>
    <w:rsid w:val="00703498"/>
    <w:rsid w:val="007040A5"/>
    <w:rsid w:val="0071013B"/>
    <w:rsid w:val="0071124C"/>
    <w:rsid w:val="00711575"/>
    <w:rsid w:val="0071636B"/>
    <w:rsid w:val="00720883"/>
    <w:rsid w:val="007215C7"/>
    <w:rsid w:val="00722B7A"/>
    <w:rsid w:val="00725424"/>
    <w:rsid w:val="00725956"/>
    <w:rsid w:val="00731A52"/>
    <w:rsid w:val="00731F7D"/>
    <w:rsid w:val="00732047"/>
    <w:rsid w:val="007352B6"/>
    <w:rsid w:val="0074057B"/>
    <w:rsid w:val="00740DE8"/>
    <w:rsid w:val="00740E42"/>
    <w:rsid w:val="0074288A"/>
    <w:rsid w:val="00742E21"/>
    <w:rsid w:val="007457D8"/>
    <w:rsid w:val="0075041D"/>
    <w:rsid w:val="00752468"/>
    <w:rsid w:val="00752A0D"/>
    <w:rsid w:val="00753181"/>
    <w:rsid w:val="007535B3"/>
    <w:rsid w:val="00756F13"/>
    <w:rsid w:val="007576B7"/>
    <w:rsid w:val="0076329A"/>
    <w:rsid w:val="00765119"/>
    <w:rsid w:val="00770EBD"/>
    <w:rsid w:val="00771D9F"/>
    <w:rsid w:val="00775C3F"/>
    <w:rsid w:val="00776762"/>
    <w:rsid w:val="0077753D"/>
    <w:rsid w:val="0078002E"/>
    <w:rsid w:val="0078283E"/>
    <w:rsid w:val="00783261"/>
    <w:rsid w:val="00786257"/>
    <w:rsid w:val="00787326"/>
    <w:rsid w:val="0078774D"/>
    <w:rsid w:val="00793B9A"/>
    <w:rsid w:val="007A252D"/>
    <w:rsid w:val="007A3408"/>
    <w:rsid w:val="007A4641"/>
    <w:rsid w:val="007A5A16"/>
    <w:rsid w:val="007B12E0"/>
    <w:rsid w:val="007B27D6"/>
    <w:rsid w:val="007B3F9D"/>
    <w:rsid w:val="007B6D07"/>
    <w:rsid w:val="007C03BD"/>
    <w:rsid w:val="007C1F04"/>
    <w:rsid w:val="007D5D71"/>
    <w:rsid w:val="007E1BB4"/>
    <w:rsid w:val="007E332F"/>
    <w:rsid w:val="007E4083"/>
    <w:rsid w:val="007E55D0"/>
    <w:rsid w:val="007E6CDE"/>
    <w:rsid w:val="007F27BF"/>
    <w:rsid w:val="007F2EE0"/>
    <w:rsid w:val="007F648A"/>
    <w:rsid w:val="007F7391"/>
    <w:rsid w:val="0080076A"/>
    <w:rsid w:val="00800A41"/>
    <w:rsid w:val="00802618"/>
    <w:rsid w:val="00806C09"/>
    <w:rsid w:val="00807BFB"/>
    <w:rsid w:val="00810192"/>
    <w:rsid w:val="0081227A"/>
    <w:rsid w:val="00820E07"/>
    <w:rsid w:val="00821F7C"/>
    <w:rsid w:val="00823128"/>
    <w:rsid w:val="00824C8E"/>
    <w:rsid w:val="00827C19"/>
    <w:rsid w:val="008363C2"/>
    <w:rsid w:val="00842AAD"/>
    <w:rsid w:val="00844F34"/>
    <w:rsid w:val="008460C3"/>
    <w:rsid w:val="008522CC"/>
    <w:rsid w:val="00853CC4"/>
    <w:rsid w:val="00854615"/>
    <w:rsid w:val="008549D7"/>
    <w:rsid w:val="00854D0B"/>
    <w:rsid w:val="00857F3D"/>
    <w:rsid w:val="00860528"/>
    <w:rsid w:val="008614FE"/>
    <w:rsid w:val="00862877"/>
    <w:rsid w:val="008628A6"/>
    <w:rsid w:val="00863249"/>
    <w:rsid w:val="0086493B"/>
    <w:rsid w:val="00864CA1"/>
    <w:rsid w:val="00864F90"/>
    <w:rsid w:val="008701C4"/>
    <w:rsid w:val="00872C72"/>
    <w:rsid w:val="00872D7E"/>
    <w:rsid w:val="008732CF"/>
    <w:rsid w:val="00875127"/>
    <w:rsid w:val="008762B1"/>
    <w:rsid w:val="0088151F"/>
    <w:rsid w:val="00886A63"/>
    <w:rsid w:val="008910C0"/>
    <w:rsid w:val="00891C08"/>
    <w:rsid w:val="0089477A"/>
    <w:rsid w:val="008A1394"/>
    <w:rsid w:val="008A4360"/>
    <w:rsid w:val="008A55DC"/>
    <w:rsid w:val="008B5CF1"/>
    <w:rsid w:val="008B6643"/>
    <w:rsid w:val="008C20E3"/>
    <w:rsid w:val="008C23B8"/>
    <w:rsid w:val="008C2BAD"/>
    <w:rsid w:val="008C3B13"/>
    <w:rsid w:val="008C409C"/>
    <w:rsid w:val="008C57D5"/>
    <w:rsid w:val="008D13B8"/>
    <w:rsid w:val="008D19D1"/>
    <w:rsid w:val="008D36DC"/>
    <w:rsid w:val="008D526A"/>
    <w:rsid w:val="008D786D"/>
    <w:rsid w:val="008E2140"/>
    <w:rsid w:val="008E273E"/>
    <w:rsid w:val="008E3F55"/>
    <w:rsid w:val="008E4535"/>
    <w:rsid w:val="008F27EE"/>
    <w:rsid w:val="008F316B"/>
    <w:rsid w:val="009001A1"/>
    <w:rsid w:val="00900A2B"/>
    <w:rsid w:val="00901935"/>
    <w:rsid w:val="00903D9B"/>
    <w:rsid w:val="0091151A"/>
    <w:rsid w:val="00911F9A"/>
    <w:rsid w:val="00912B8F"/>
    <w:rsid w:val="00920176"/>
    <w:rsid w:val="00921385"/>
    <w:rsid w:val="009231FD"/>
    <w:rsid w:val="00930447"/>
    <w:rsid w:val="00931E59"/>
    <w:rsid w:val="009329B4"/>
    <w:rsid w:val="00933B58"/>
    <w:rsid w:val="00935302"/>
    <w:rsid w:val="00936392"/>
    <w:rsid w:val="00936B1C"/>
    <w:rsid w:val="00942378"/>
    <w:rsid w:val="00943D45"/>
    <w:rsid w:val="0094533E"/>
    <w:rsid w:val="009465E4"/>
    <w:rsid w:val="00946AE4"/>
    <w:rsid w:val="00946DB0"/>
    <w:rsid w:val="00947AED"/>
    <w:rsid w:val="00950589"/>
    <w:rsid w:val="00951F85"/>
    <w:rsid w:val="00952CAB"/>
    <w:rsid w:val="0095623F"/>
    <w:rsid w:val="00956A59"/>
    <w:rsid w:val="00957AAF"/>
    <w:rsid w:val="0096029B"/>
    <w:rsid w:val="00960835"/>
    <w:rsid w:val="00960DA0"/>
    <w:rsid w:val="00967E47"/>
    <w:rsid w:val="00972E21"/>
    <w:rsid w:val="0097336E"/>
    <w:rsid w:val="00984190"/>
    <w:rsid w:val="00986A5D"/>
    <w:rsid w:val="009928A6"/>
    <w:rsid w:val="009942EA"/>
    <w:rsid w:val="00994E30"/>
    <w:rsid w:val="0099515C"/>
    <w:rsid w:val="00995F80"/>
    <w:rsid w:val="009965B1"/>
    <w:rsid w:val="0099707E"/>
    <w:rsid w:val="00997F34"/>
    <w:rsid w:val="009A05DB"/>
    <w:rsid w:val="009A0F40"/>
    <w:rsid w:val="009A36BB"/>
    <w:rsid w:val="009A3D0D"/>
    <w:rsid w:val="009B0DA4"/>
    <w:rsid w:val="009B4EE9"/>
    <w:rsid w:val="009B583C"/>
    <w:rsid w:val="009B64EB"/>
    <w:rsid w:val="009B6991"/>
    <w:rsid w:val="009C03A4"/>
    <w:rsid w:val="009C0BB9"/>
    <w:rsid w:val="009C242F"/>
    <w:rsid w:val="009C43D0"/>
    <w:rsid w:val="009C46A8"/>
    <w:rsid w:val="009C471D"/>
    <w:rsid w:val="009C536C"/>
    <w:rsid w:val="009D0840"/>
    <w:rsid w:val="009D483D"/>
    <w:rsid w:val="009D5C61"/>
    <w:rsid w:val="009D5CC7"/>
    <w:rsid w:val="009E0885"/>
    <w:rsid w:val="009E2786"/>
    <w:rsid w:val="009E3A76"/>
    <w:rsid w:val="009E50A1"/>
    <w:rsid w:val="009E5A9A"/>
    <w:rsid w:val="009E5E65"/>
    <w:rsid w:val="009E6B97"/>
    <w:rsid w:val="009F757A"/>
    <w:rsid w:val="00A007F2"/>
    <w:rsid w:val="00A00B19"/>
    <w:rsid w:val="00A00C60"/>
    <w:rsid w:val="00A020D3"/>
    <w:rsid w:val="00A041C1"/>
    <w:rsid w:val="00A10752"/>
    <w:rsid w:val="00A158EB"/>
    <w:rsid w:val="00A204E5"/>
    <w:rsid w:val="00A2451E"/>
    <w:rsid w:val="00A316D0"/>
    <w:rsid w:val="00A31768"/>
    <w:rsid w:val="00A358CA"/>
    <w:rsid w:val="00A35E12"/>
    <w:rsid w:val="00A35F4F"/>
    <w:rsid w:val="00A35FF7"/>
    <w:rsid w:val="00A36204"/>
    <w:rsid w:val="00A36622"/>
    <w:rsid w:val="00A36CB9"/>
    <w:rsid w:val="00A40B23"/>
    <w:rsid w:val="00A41B19"/>
    <w:rsid w:val="00A42762"/>
    <w:rsid w:val="00A43339"/>
    <w:rsid w:val="00A45911"/>
    <w:rsid w:val="00A51745"/>
    <w:rsid w:val="00A52D5F"/>
    <w:rsid w:val="00A52F5D"/>
    <w:rsid w:val="00A57574"/>
    <w:rsid w:val="00A626B3"/>
    <w:rsid w:val="00A62D2D"/>
    <w:rsid w:val="00A642E1"/>
    <w:rsid w:val="00A64509"/>
    <w:rsid w:val="00A64CE6"/>
    <w:rsid w:val="00A65471"/>
    <w:rsid w:val="00A7531F"/>
    <w:rsid w:val="00A75B5A"/>
    <w:rsid w:val="00A75E6C"/>
    <w:rsid w:val="00A86C4D"/>
    <w:rsid w:val="00A86DC6"/>
    <w:rsid w:val="00A879D0"/>
    <w:rsid w:val="00A90E71"/>
    <w:rsid w:val="00A95DF5"/>
    <w:rsid w:val="00AA1D1F"/>
    <w:rsid w:val="00AA4373"/>
    <w:rsid w:val="00AA5FBE"/>
    <w:rsid w:val="00AA636A"/>
    <w:rsid w:val="00AA6AF7"/>
    <w:rsid w:val="00AA7469"/>
    <w:rsid w:val="00AA7C54"/>
    <w:rsid w:val="00AB1BFA"/>
    <w:rsid w:val="00AB250E"/>
    <w:rsid w:val="00AB3924"/>
    <w:rsid w:val="00AB5D23"/>
    <w:rsid w:val="00AB6120"/>
    <w:rsid w:val="00AB739A"/>
    <w:rsid w:val="00AC0979"/>
    <w:rsid w:val="00AC624E"/>
    <w:rsid w:val="00AC63EF"/>
    <w:rsid w:val="00AC6D71"/>
    <w:rsid w:val="00AD0637"/>
    <w:rsid w:val="00AD20D3"/>
    <w:rsid w:val="00AD4C43"/>
    <w:rsid w:val="00AD5603"/>
    <w:rsid w:val="00AD5D8D"/>
    <w:rsid w:val="00AD75F0"/>
    <w:rsid w:val="00AE3060"/>
    <w:rsid w:val="00AE5161"/>
    <w:rsid w:val="00AE5955"/>
    <w:rsid w:val="00AF20B9"/>
    <w:rsid w:val="00AF2EFD"/>
    <w:rsid w:val="00AF3543"/>
    <w:rsid w:val="00AF4230"/>
    <w:rsid w:val="00AF6931"/>
    <w:rsid w:val="00B006BC"/>
    <w:rsid w:val="00B0368A"/>
    <w:rsid w:val="00B038D5"/>
    <w:rsid w:val="00B06A90"/>
    <w:rsid w:val="00B13658"/>
    <w:rsid w:val="00B207FE"/>
    <w:rsid w:val="00B23BB3"/>
    <w:rsid w:val="00B3178C"/>
    <w:rsid w:val="00B32AE5"/>
    <w:rsid w:val="00B37B5D"/>
    <w:rsid w:val="00B40595"/>
    <w:rsid w:val="00B40BBD"/>
    <w:rsid w:val="00B411DB"/>
    <w:rsid w:val="00B44BF2"/>
    <w:rsid w:val="00B46572"/>
    <w:rsid w:val="00B47F61"/>
    <w:rsid w:val="00B520F3"/>
    <w:rsid w:val="00B5269D"/>
    <w:rsid w:val="00B52F5A"/>
    <w:rsid w:val="00B53A67"/>
    <w:rsid w:val="00B53C9A"/>
    <w:rsid w:val="00B54C0A"/>
    <w:rsid w:val="00B57394"/>
    <w:rsid w:val="00B6156B"/>
    <w:rsid w:val="00B62D6A"/>
    <w:rsid w:val="00B63A9F"/>
    <w:rsid w:val="00B63C06"/>
    <w:rsid w:val="00B65423"/>
    <w:rsid w:val="00B671A6"/>
    <w:rsid w:val="00B70E26"/>
    <w:rsid w:val="00B73078"/>
    <w:rsid w:val="00B754EB"/>
    <w:rsid w:val="00B876DD"/>
    <w:rsid w:val="00B8776A"/>
    <w:rsid w:val="00B934D5"/>
    <w:rsid w:val="00B9509E"/>
    <w:rsid w:val="00B96186"/>
    <w:rsid w:val="00B97DBC"/>
    <w:rsid w:val="00BA155D"/>
    <w:rsid w:val="00BA2C8C"/>
    <w:rsid w:val="00BA5C57"/>
    <w:rsid w:val="00BA765D"/>
    <w:rsid w:val="00BA786E"/>
    <w:rsid w:val="00BB4330"/>
    <w:rsid w:val="00BB4738"/>
    <w:rsid w:val="00BB4C48"/>
    <w:rsid w:val="00BB5019"/>
    <w:rsid w:val="00BB5EBA"/>
    <w:rsid w:val="00BB60A9"/>
    <w:rsid w:val="00BC0CF9"/>
    <w:rsid w:val="00BC3085"/>
    <w:rsid w:val="00BC342A"/>
    <w:rsid w:val="00BC549E"/>
    <w:rsid w:val="00BC71D4"/>
    <w:rsid w:val="00BC7DFE"/>
    <w:rsid w:val="00BD28C6"/>
    <w:rsid w:val="00BD3D52"/>
    <w:rsid w:val="00BE0931"/>
    <w:rsid w:val="00BE0A98"/>
    <w:rsid w:val="00BE10C3"/>
    <w:rsid w:val="00BE22CB"/>
    <w:rsid w:val="00BE2CB5"/>
    <w:rsid w:val="00BE4194"/>
    <w:rsid w:val="00BE5CC5"/>
    <w:rsid w:val="00BF1286"/>
    <w:rsid w:val="00BF172D"/>
    <w:rsid w:val="00BF479E"/>
    <w:rsid w:val="00BF547B"/>
    <w:rsid w:val="00BF665D"/>
    <w:rsid w:val="00BF7871"/>
    <w:rsid w:val="00C019BA"/>
    <w:rsid w:val="00C01A9D"/>
    <w:rsid w:val="00C036B8"/>
    <w:rsid w:val="00C03F60"/>
    <w:rsid w:val="00C06B36"/>
    <w:rsid w:val="00C06CBF"/>
    <w:rsid w:val="00C06EB4"/>
    <w:rsid w:val="00C10AB4"/>
    <w:rsid w:val="00C11858"/>
    <w:rsid w:val="00C1303B"/>
    <w:rsid w:val="00C14A9E"/>
    <w:rsid w:val="00C15F6F"/>
    <w:rsid w:val="00C20E2C"/>
    <w:rsid w:val="00C252BF"/>
    <w:rsid w:val="00C268F3"/>
    <w:rsid w:val="00C3049E"/>
    <w:rsid w:val="00C31BA7"/>
    <w:rsid w:val="00C32468"/>
    <w:rsid w:val="00C3402D"/>
    <w:rsid w:val="00C3454F"/>
    <w:rsid w:val="00C348F9"/>
    <w:rsid w:val="00C34D4F"/>
    <w:rsid w:val="00C34D98"/>
    <w:rsid w:val="00C43B55"/>
    <w:rsid w:val="00C5257D"/>
    <w:rsid w:val="00C52991"/>
    <w:rsid w:val="00C52A7E"/>
    <w:rsid w:val="00C55EEC"/>
    <w:rsid w:val="00C6441D"/>
    <w:rsid w:val="00C64DB0"/>
    <w:rsid w:val="00C659B0"/>
    <w:rsid w:val="00C6648C"/>
    <w:rsid w:val="00C66BAA"/>
    <w:rsid w:val="00C718C9"/>
    <w:rsid w:val="00C7434A"/>
    <w:rsid w:val="00C75E1D"/>
    <w:rsid w:val="00C766E3"/>
    <w:rsid w:val="00C819BE"/>
    <w:rsid w:val="00C8349C"/>
    <w:rsid w:val="00C853B3"/>
    <w:rsid w:val="00C87EDB"/>
    <w:rsid w:val="00C9068D"/>
    <w:rsid w:val="00C925D2"/>
    <w:rsid w:val="00CA29AF"/>
    <w:rsid w:val="00CA37F7"/>
    <w:rsid w:val="00CA6CD5"/>
    <w:rsid w:val="00CB024D"/>
    <w:rsid w:val="00CB19AF"/>
    <w:rsid w:val="00CB21A4"/>
    <w:rsid w:val="00CB4CAE"/>
    <w:rsid w:val="00CB54E6"/>
    <w:rsid w:val="00CB56A2"/>
    <w:rsid w:val="00CB638D"/>
    <w:rsid w:val="00CC10A2"/>
    <w:rsid w:val="00CC48AB"/>
    <w:rsid w:val="00CC5CBA"/>
    <w:rsid w:val="00CC6E8B"/>
    <w:rsid w:val="00CD0226"/>
    <w:rsid w:val="00CD63E3"/>
    <w:rsid w:val="00CE0119"/>
    <w:rsid w:val="00CE5435"/>
    <w:rsid w:val="00CE6EF2"/>
    <w:rsid w:val="00CF075A"/>
    <w:rsid w:val="00CF1B16"/>
    <w:rsid w:val="00CF5ABB"/>
    <w:rsid w:val="00CF61F8"/>
    <w:rsid w:val="00CF719F"/>
    <w:rsid w:val="00D01E97"/>
    <w:rsid w:val="00D01FA3"/>
    <w:rsid w:val="00D04759"/>
    <w:rsid w:val="00D055BB"/>
    <w:rsid w:val="00D06951"/>
    <w:rsid w:val="00D07EC0"/>
    <w:rsid w:val="00D158A1"/>
    <w:rsid w:val="00D21219"/>
    <w:rsid w:val="00D237E0"/>
    <w:rsid w:val="00D30098"/>
    <w:rsid w:val="00D300CD"/>
    <w:rsid w:val="00D307E1"/>
    <w:rsid w:val="00D32FB6"/>
    <w:rsid w:val="00D33D9F"/>
    <w:rsid w:val="00D3485D"/>
    <w:rsid w:val="00D37893"/>
    <w:rsid w:val="00D41266"/>
    <w:rsid w:val="00D41487"/>
    <w:rsid w:val="00D42964"/>
    <w:rsid w:val="00D431FC"/>
    <w:rsid w:val="00D44E25"/>
    <w:rsid w:val="00D4532C"/>
    <w:rsid w:val="00D462F1"/>
    <w:rsid w:val="00D46527"/>
    <w:rsid w:val="00D47042"/>
    <w:rsid w:val="00D50B16"/>
    <w:rsid w:val="00D52F13"/>
    <w:rsid w:val="00D53A3D"/>
    <w:rsid w:val="00D53AE1"/>
    <w:rsid w:val="00D53FAF"/>
    <w:rsid w:val="00D5747B"/>
    <w:rsid w:val="00D616C5"/>
    <w:rsid w:val="00D67135"/>
    <w:rsid w:val="00D71285"/>
    <w:rsid w:val="00D774E7"/>
    <w:rsid w:val="00D83C62"/>
    <w:rsid w:val="00D8471F"/>
    <w:rsid w:val="00D8618A"/>
    <w:rsid w:val="00D878C4"/>
    <w:rsid w:val="00D90F30"/>
    <w:rsid w:val="00D93BCF"/>
    <w:rsid w:val="00D974CF"/>
    <w:rsid w:val="00D975B3"/>
    <w:rsid w:val="00D97818"/>
    <w:rsid w:val="00DA0BA4"/>
    <w:rsid w:val="00DA201D"/>
    <w:rsid w:val="00DA21FD"/>
    <w:rsid w:val="00DA2C3B"/>
    <w:rsid w:val="00DA2E95"/>
    <w:rsid w:val="00DA5B7D"/>
    <w:rsid w:val="00DA5E75"/>
    <w:rsid w:val="00DB3B2E"/>
    <w:rsid w:val="00DB7C38"/>
    <w:rsid w:val="00DC01FF"/>
    <w:rsid w:val="00DC0617"/>
    <w:rsid w:val="00DC3909"/>
    <w:rsid w:val="00DC518A"/>
    <w:rsid w:val="00DD02AD"/>
    <w:rsid w:val="00DD4CD2"/>
    <w:rsid w:val="00DD5911"/>
    <w:rsid w:val="00DD7E6D"/>
    <w:rsid w:val="00DE1271"/>
    <w:rsid w:val="00DE1AF5"/>
    <w:rsid w:val="00DE2D57"/>
    <w:rsid w:val="00DE51D6"/>
    <w:rsid w:val="00DF04C9"/>
    <w:rsid w:val="00DF177B"/>
    <w:rsid w:val="00DF499A"/>
    <w:rsid w:val="00DF5E44"/>
    <w:rsid w:val="00E0027C"/>
    <w:rsid w:val="00E01AB4"/>
    <w:rsid w:val="00E04FBC"/>
    <w:rsid w:val="00E136EA"/>
    <w:rsid w:val="00E147B4"/>
    <w:rsid w:val="00E14D13"/>
    <w:rsid w:val="00E16863"/>
    <w:rsid w:val="00E170E2"/>
    <w:rsid w:val="00E20A34"/>
    <w:rsid w:val="00E21920"/>
    <w:rsid w:val="00E223E6"/>
    <w:rsid w:val="00E225A8"/>
    <w:rsid w:val="00E23B77"/>
    <w:rsid w:val="00E26458"/>
    <w:rsid w:val="00E26908"/>
    <w:rsid w:val="00E26A7E"/>
    <w:rsid w:val="00E2759F"/>
    <w:rsid w:val="00E3477C"/>
    <w:rsid w:val="00E41954"/>
    <w:rsid w:val="00E43C91"/>
    <w:rsid w:val="00E4566F"/>
    <w:rsid w:val="00E45A16"/>
    <w:rsid w:val="00E47139"/>
    <w:rsid w:val="00E50648"/>
    <w:rsid w:val="00E50B84"/>
    <w:rsid w:val="00E50D16"/>
    <w:rsid w:val="00E50F71"/>
    <w:rsid w:val="00E514AA"/>
    <w:rsid w:val="00E51E1A"/>
    <w:rsid w:val="00E536C6"/>
    <w:rsid w:val="00E55322"/>
    <w:rsid w:val="00E643E1"/>
    <w:rsid w:val="00E67987"/>
    <w:rsid w:val="00E71A77"/>
    <w:rsid w:val="00E729D9"/>
    <w:rsid w:val="00E81540"/>
    <w:rsid w:val="00E84670"/>
    <w:rsid w:val="00E84FB2"/>
    <w:rsid w:val="00E85AD0"/>
    <w:rsid w:val="00E86B05"/>
    <w:rsid w:val="00E86C0F"/>
    <w:rsid w:val="00E9022E"/>
    <w:rsid w:val="00E932F3"/>
    <w:rsid w:val="00E970BD"/>
    <w:rsid w:val="00EA1835"/>
    <w:rsid w:val="00EA5F39"/>
    <w:rsid w:val="00EB4310"/>
    <w:rsid w:val="00EB4606"/>
    <w:rsid w:val="00EC311F"/>
    <w:rsid w:val="00EC51C5"/>
    <w:rsid w:val="00EC5C30"/>
    <w:rsid w:val="00EC6334"/>
    <w:rsid w:val="00ED1659"/>
    <w:rsid w:val="00ED1B5A"/>
    <w:rsid w:val="00EE0E82"/>
    <w:rsid w:val="00EE1527"/>
    <w:rsid w:val="00EE5E21"/>
    <w:rsid w:val="00EF016D"/>
    <w:rsid w:val="00EF05CE"/>
    <w:rsid w:val="00EF336A"/>
    <w:rsid w:val="00EF3D7B"/>
    <w:rsid w:val="00EF53C9"/>
    <w:rsid w:val="00EF5F62"/>
    <w:rsid w:val="00EF6F51"/>
    <w:rsid w:val="00EF70F4"/>
    <w:rsid w:val="00EF7758"/>
    <w:rsid w:val="00F05AFA"/>
    <w:rsid w:val="00F06781"/>
    <w:rsid w:val="00F06837"/>
    <w:rsid w:val="00F10B02"/>
    <w:rsid w:val="00F12A1F"/>
    <w:rsid w:val="00F14383"/>
    <w:rsid w:val="00F339A1"/>
    <w:rsid w:val="00F36140"/>
    <w:rsid w:val="00F36633"/>
    <w:rsid w:val="00F3749B"/>
    <w:rsid w:val="00F40D35"/>
    <w:rsid w:val="00F4132A"/>
    <w:rsid w:val="00F41407"/>
    <w:rsid w:val="00F43BC1"/>
    <w:rsid w:val="00F4512E"/>
    <w:rsid w:val="00F4692D"/>
    <w:rsid w:val="00F51012"/>
    <w:rsid w:val="00F51FD6"/>
    <w:rsid w:val="00F53C01"/>
    <w:rsid w:val="00F5587D"/>
    <w:rsid w:val="00F64EE6"/>
    <w:rsid w:val="00F67684"/>
    <w:rsid w:val="00F704C1"/>
    <w:rsid w:val="00F82B9E"/>
    <w:rsid w:val="00F85C36"/>
    <w:rsid w:val="00F86E66"/>
    <w:rsid w:val="00F87532"/>
    <w:rsid w:val="00F90488"/>
    <w:rsid w:val="00F90D06"/>
    <w:rsid w:val="00F91ECE"/>
    <w:rsid w:val="00F92917"/>
    <w:rsid w:val="00F9322F"/>
    <w:rsid w:val="00F9431B"/>
    <w:rsid w:val="00FA11E8"/>
    <w:rsid w:val="00FA4917"/>
    <w:rsid w:val="00FA534E"/>
    <w:rsid w:val="00FA6E1D"/>
    <w:rsid w:val="00FA6E43"/>
    <w:rsid w:val="00FB0534"/>
    <w:rsid w:val="00FB0FDA"/>
    <w:rsid w:val="00FB1BE4"/>
    <w:rsid w:val="00FB4DB8"/>
    <w:rsid w:val="00FB61F6"/>
    <w:rsid w:val="00FB75EF"/>
    <w:rsid w:val="00FC12A2"/>
    <w:rsid w:val="00FC4843"/>
    <w:rsid w:val="00FC522D"/>
    <w:rsid w:val="00FC5C0A"/>
    <w:rsid w:val="00FD0957"/>
    <w:rsid w:val="00FD356F"/>
    <w:rsid w:val="00FD4022"/>
    <w:rsid w:val="00FD4A36"/>
    <w:rsid w:val="00FD4E42"/>
    <w:rsid w:val="00FD683D"/>
    <w:rsid w:val="00FD74E0"/>
    <w:rsid w:val="00FE0098"/>
    <w:rsid w:val="00FE17DE"/>
    <w:rsid w:val="00FF1537"/>
    <w:rsid w:val="00FF175B"/>
    <w:rsid w:val="00FF42EB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F6603"/>
  <w15:docId w15:val="{6C44CF16-D428-4E4F-B925-E37C50DB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28A"/>
    <w:pPr>
      <w:suppressAutoHyphens/>
      <w:autoSpaceDE w:val="0"/>
    </w:pPr>
    <w:rPr>
      <w:rFonts w:eastAsia="SimSun"/>
      <w:color w:val="000000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0023"/>
    <w:pPr>
      <w:keepNext/>
      <w:numPr>
        <w:numId w:val="1"/>
      </w:numPr>
      <w:spacing w:before="240" w:after="60"/>
      <w:outlineLvl w:val="0"/>
    </w:pPr>
    <w:rPr>
      <w:rFonts w:asciiTheme="minorHAnsi" w:hAnsiTheme="minorHAnsi"/>
      <w:b/>
      <w:kern w:val="1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0023"/>
    <w:pPr>
      <w:keepNext/>
      <w:numPr>
        <w:ilvl w:val="1"/>
        <w:numId w:val="1"/>
      </w:numPr>
      <w:outlineLvl w:val="1"/>
    </w:pPr>
    <w:rPr>
      <w:rFonts w:asciiTheme="minorHAnsi" w:hAnsiTheme="minorHAnsi"/>
      <w:b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0023"/>
    <w:pPr>
      <w:keepNext/>
      <w:numPr>
        <w:ilvl w:val="2"/>
        <w:numId w:val="1"/>
      </w:numPr>
      <w:outlineLvl w:val="2"/>
    </w:pPr>
    <w:rPr>
      <w:rFonts w:asciiTheme="minorHAnsi" w:hAnsiTheme="minorHAns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19AF"/>
    <w:pPr>
      <w:keepNext/>
      <w:numPr>
        <w:ilvl w:val="3"/>
        <w:numId w:val="1"/>
      </w:numPr>
      <w:spacing w:before="240" w:after="6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B19AF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B19A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B19AF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B19AF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B19A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WW-DefaultParagraphFont"/>
    <w:uiPriority w:val="99"/>
    <w:rsid w:val="00CB19AF"/>
    <w:rPr>
      <w:rFonts w:cs="Times New Roman"/>
    </w:rPr>
  </w:style>
  <w:style w:type="character" w:customStyle="1" w:styleId="WW-DefaultParagraphFont">
    <w:name w:val="WW-Default Paragraph Font"/>
    <w:uiPriority w:val="99"/>
    <w:rsid w:val="00CB19AF"/>
  </w:style>
  <w:style w:type="character" w:styleId="LineNumber">
    <w:name w:val="line number"/>
    <w:basedOn w:val="DefaultParagraphFont"/>
    <w:uiPriority w:val="99"/>
    <w:rsid w:val="00CB19AF"/>
    <w:rPr>
      <w:rFonts w:cs="Times New Roman"/>
    </w:rPr>
  </w:style>
  <w:style w:type="character" w:customStyle="1" w:styleId="WW-Absatz-Standardschriftart">
    <w:name w:val="WW-Absatz-Standardschriftart"/>
    <w:uiPriority w:val="99"/>
    <w:rsid w:val="00CB19AF"/>
  </w:style>
  <w:style w:type="character" w:customStyle="1" w:styleId="WW-Absatz-Standardschriftart1">
    <w:name w:val="WW-Absatz-Standardschriftart1"/>
    <w:uiPriority w:val="99"/>
    <w:rsid w:val="00CB19AF"/>
  </w:style>
  <w:style w:type="character" w:customStyle="1" w:styleId="WW-Absatz-Standardschriftart11">
    <w:name w:val="WW-Absatz-Standardschriftart11"/>
    <w:uiPriority w:val="99"/>
    <w:rsid w:val="00CB19AF"/>
  </w:style>
  <w:style w:type="character" w:customStyle="1" w:styleId="WW-Absatz-Standardschriftart111">
    <w:name w:val="WW-Absatz-Standardschriftart111"/>
    <w:uiPriority w:val="99"/>
    <w:rsid w:val="00CB19AF"/>
  </w:style>
  <w:style w:type="character" w:customStyle="1" w:styleId="ft61">
    <w:name w:val="ft61"/>
    <w:basedOn w:val="WW-DefaultParagraphFont"/>
    <w:uiPriority w:val="99"/>
    <w:rsid w:val="00CB19AF"/>
    <w:rPr>
      <w:rFonts w:ascii="TimesNewRoman" w:hAnsi="TimesNewRoman" w:cs="Times New Roman"/>
      <w:b/>
      <w:sz w:val="14"/>
    </w:rPr>
  </w:style>
  <w:style w:type="paragraph" w:styleId="BodyText">
    <w:name w:val="Body Text"/>
    <w:basedOn w:val="Normal"/>
    <w:link w:val="BodyTextChar"/>
    <w:uiPriority w:val="99"/>
    <w:rsid w:val="00CB19AF"/>
    <w:pPr>
      <w:ind w:right="1782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CB19AF"/>
    <w:rPr>
      <w:rFonts w:eastAsia="SimSun"/>
      <w:color w:val="000000"/>
      <w:sz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CB19AF"/>
    <w:pPr>
      <w:ind w:left="720" w:firstLine="1"/>
    </w:pPr>
  </w:style>
  <w:style w:type="paragraph" w:customStyle="1" w:styleId="Heading">
    <w:name w:val="Heading"/>
    <w:basedOn w:val="Normal"/>
    <w:next w:val="BodyText"/>
    <w:uiPriority w:val="99"/>
    <w:rsid w:val="00CB19AF"/>
    <w:pPr>
      <w:keepNext/>
      <w:spacing w:before="240" w:after="120"/>
    </w:pPr>
    <w:rPr>
      <w:rFonts w:ascii="Albany" w:hAnsi="Albany"/>
      <w:sz w:val="28"/>
    </w:rPr>
  </w:style>
  <w:style w:type="paragraph" w:styleId="Header">
    <w:name w:val="header"/>
    <w:basedOn w:val="Normal"/>
    <w:link w:val="HeaderChar"/>
    <w:uiPriority w:val="99"/>
    <w:rsid w:val="00CB1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B19AF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uiPriority w:val="99"/>
    <w:rsid w:val="00CB19AF"/>
    <w:pPr>
      <w:suppressLineNumbers/>
    </w:pPr>
  </w:style>
  <w:style w:type="paragraph" w:customStyle="1" w:styleId="TableHeading">
    <w:name w:val="Table Heading"/>
    <w:basedOn w:val="TableContents"/>
    <w:uiPriority w:val="99"/>
    <w:rsid w:val="00CB19AF"/>
    <w:pPr>
      <w:jc w:val="center"/>
    </w:pPr>
    <w:rPr>
      <w:b/>
      <w:i/>
    </w:rPr>
  </w:style>
  <w:style w:type="paragraph" w:styleId="Title">
    <w:name w:val="Title"/>
    <w:basedOn w:val="Normal"/>
    <w:next w:val="Subtitle"/>
    <w:link w:val="TitleChar"/>
    <w:uiPriority w:val="99"/>
    <w:qFormat/>
    <w:rsid w:val="00CB19AF"/>
    <w:pPr>
      <w:jc w:val="center"/>
    </w:pPr>
    <w:rPr>
      <w:sz w:val="40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CB19AF"/>
    <w:pPr>
      <w:jc w:val="center"/>
    </w:pPr>
    <w:rPr>
      <w:i/>
    </w:rPr>
  </w:style>
  <w:style w:type="paragraph" w:customStyle="1" w:styleId="Column2">
    <w:name w:val="Column2"/>
    <w:basedOn w:val="Normal"/>
    <w:uiPriority w:val="99"/>
    <w:rsid w:val="00CB19AF"/>
    <w:pPr>
      <w:jc w:val="center"/>
    </w:pPr>
  </w:style>
  <w:style w:type="paragraph" w:customStyle="1" w:styleId="Column1">
    <w:name w:val="Column1"/>
    <w:basedOn w:val="Normal"/>
    <w:uiPriority w:val="99"/>
    <w:rsid w:val="00CB19AF"/>
  </w:style>
  <w:style w:type="paragraph" w:customStyle="1" w:styleId="ColumnHead">
    <w:name w:val="ColumnHead"/>
    <w:basedOn w:val="Column1"/>
    <w:uiPriority w:val="99"/>
    <w:rsid w:val="00CB19AF"/>
    <w:rPr>
      <w:b/>
    </w:rPr>
  </w:style>
  <w:style w:type="paragraph" w:customStyle="1" w:styleId="column10">
    <w:name w:val="column1"/>
    <w:basedOn w:val="Normal"/>
    <w:uiPriority w:val="99"/>
    <w:rsid w:val="00CB19AF"/>
    <w:pPr>
      <w:suppressAutoHyphens w:val="0"/>
      <w:autoSpaceDE/>
      <w:spacing w:before="100" w:beforeAutospacing="1" w:after="100" w:afterAutospacing="1"/>
    </w:pPr>
    <w:rPr>
      <w:color w:val="auto"/>
      <w:szCs w:val="24"/>
      <w:lang w:eastAsia="zh-CN"/>
    </w:rPr>
  </w:style>
  <w:style w:type="character" w:styleId="Hyperlink">
    <w:name w:val="Hyperlink"/>
    <w:basedOn w:val="DefaultParagraphFont"/>
    <w:uiPriority w:val="99"/>
    <w:rsid w:val="00CB19AF"/>
    <w:rPr>
      <w:rFonts w:cs="Times New Roman"/>
      <w:color w:val="0000FF"/>
      <w:u w:val="single"/>
    </w:rPr>
  </w:style>
  <w:style w:type="character" w:customStyle="1" w:styleId="StyleBlue">
    <w:name w:val="Style Blue"/>
    <w:basedOn w:val="DefaultParagraphFont"/>
    <w:uiPriority w:val="99"/>
    <w:rsid w:val="00CB19AF"/>
    <w:rPr>
      <w:rFonts w:cs="Times New Roman"/>
      <w:color w:val="000000"/>
    </w:rPr>
  </w:style>
  <w:style w:type="paragraph" w:customStyle="1" w:styleId="Style1">
    <w:name w:val="Style1"/>
    <w:basedOn w:val="Normal"/>
    <w:uiPriority w:val="99"/>
    <w:rsid w:val="00CB19AF"/>
    <w:rPr>
      <w:color w:val="FF0000"/>
    </w:rPr>
  </w:style>
  <w:style w:type="character" w:customStyle="1" w:styleId="StyleBlue1">
    <w:name w:val="Style Blue1"/>
    <w:basedOn w:val="DefaultParagraphFont"/>
    <w:uiPriority w:val="99"/>
    <w:rsid w:val="00CB19AF"/>
    <w:rPr>
      <w:rFonts w:cs="Times New Roman"/>
      <w:color w:val="0000FF"/>
    </w:rPr>
  </w:style>
  <w:style w:type="paragraph" w:styleId="TOC1">
    <w:name w:val="toc 1"/>
    <w:basedOn w:val="Normal"/>
    <w:next w:val="Normal"/>
    <w:autoRedefine/>
    <w:uiPriority w:val="39"/>
    <w:qFormat/>
    <w:rsid w:val="00F51012"/>
    <w:pPr>
      <w:tabs>
        <w:tab w:val="left" w:pos="420"/>
        <w:tab w:val="right" w:leader="dot" w:pos="9350"/>
      </w:tabs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CB19AF"/>
    <w:pPr>
      <w:ind w:leftChars="200" w:left="420"/>
    </w:pPr>
    <w:rPr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CB19AF"/>
    <w:pPr>
      <w:ind w:leftChars="400" w:left="840"/>
    </w:pPr>
    <w:rPr>
      <w:sz w:val="20"/>
    </w:rPr>
  </w:style>
  <w:style w:type="paragraph" w:customStyle="1" w:styleId="StyleHeading2LatinTimesNewRomanAsianSimSun">
    <w:name w:val="Style Heading 2 + (Latin) Times New Roman (Asian) SimSun"/>
    <w:basedOn w:val="Heading2"/>
    <w:autoRedefine/>
    <w:uiPriority w:val="99"/>
    <w:rsid w:val="00FD4022"/>
    <w:pPr>
      <w:numPr>
        <w:ilvl w:val="0"/>
        <w:numId w:val="0"/>
      </w:numPr>
      <w:ind w:left="576" w:hanging="576"/>
      <w:outlineLvl w:val="9"/>
    </w:pPr>
    <w:rPr>
      <w:b w:val="0"/>
      <w:color w:val="FF0000"/>
      <w:sz w:val="24"/>
      <w:szCs w:val="20"/>
      <w:lang w:eastAsia="zh-CN"/>
    </w:rPr>
  </w:style>
  <w:style w:type="paragraph" w:styleId="Date">
    <w:name w:val="Date"/>
    <w:basedOn w:val="Normal"/>
    <w:next w:val="Normal"/>
    <w:link w:val="DateChar"/>
    <w:uiPriority w:val="99"/>
    <w:rsid w:val="00CB19AF"/>
  </w:style>
  <w:style w:type="character" w:customStyle="1" w:styleId="DateChar">
    <w:name w:val="Date Char"/>
    <w:basedOn w:val="DefaultParagraphFont"/>
    <w:link w:val="Date"/>
    <w:uiPriority w:val="99"/>
    <w:locked/>
    <w:rsid w:val="00CB19AF"/>
    <w:rPr>
      <w:rFonts w:eastAsia="SimSun"/>
      <w:color w:val="000000"/>
      <w:sz w:val="24"/>
      <w:lang w:eastAsia="en-US"/>
    </w:rPr>
  </w:style>
  <w:style w:type="paragraph" w:styleId="ListParagraph">
    <w:name w:val="List Paragraph"/>
    <w:basedOn w:val="Normal"/>
    <w:uiPriority w:val="99"/>
    <w:qFormat/>
    <w:rsid w:val="00CB19AF"/>
    <w:pPr>
      <w:ind w:left="720"/>
      <w:contextualSpacing/>
    </w:pPr>
  </w:style>
  <w:style w:type="paragraph" w:customStyle="1" w:styleId="Regbitdescription">
    <w:name w:val="Reg bit description"/>
    <w:uiPriority w:val="99"/>
    <w:rsid w:val="00CB19AF"/>
    <w:pPr>
      <w:widowControl w:val="0"/>
      <w:tabs>
        <w:tab w:val="left" w:pos="486"/>
      </w:tabs>
      <w:autoSpaceDE w:val="0"/>
      <w:autoSpaceDN w:val="0"/>
      <w:adjustRightInd w:val="0"/>
      <w:spacing w:before="40" w:after="40"/>
      <w:ind w:left="485"/>
    </w:pPr>
    <w:rPr>
      <w:rFonts w:ascii="Arial" w:eastAsia="SimSun" w:hAnsi="Arial" w:cs="Arial"/>
      <w:noProof/>
      <w:color w:val="000000"/>
      <w:sz w:val="18"/>
      <w:szCs w:val="18"/>
      <w:lang w:eastAsia="ko-KR" w:bidi="bo-CN"/>
    </w:rPr>
  </w:style>
  <w:style w:type="paragraph" w:customStyle="1" w:styleId="TableTextL">
    <w:name w:val="TableText L"/>
    <w:uiPriority w:val="99"/>
    <w:rsid w:val="00CB19AF"/>
    <w:pPr>
      <w:widowControl w:val="0"/>
      <w:autoSpaceDE w:val="0"/>
      <w:autoSpaceDN w:val="0"/>
      <w:adjustRightInd w:val="0"/>
      <w:spacing w:before="60" w:after="60"/>
    </w:pPr>
    <w:rPr>
      <w:rFonts w:ascii="Arial" w:eastAsia="SimSun" w:hAnsi="Arial" w:cs="Arial"/>
      <w:noProof/>
      <w:color w:val="000000"/>
      <w:sz w:val="18"/>
      <w:szCs w:val="18"/>
      <w:lang w:eastAsia="ko-KR" w:bidi="bo-CN"/>
    </w:rPr>
  </w:style>
  <w:style w:type="paragraph" w:customStyle="1" w:styleId="PinName">
    <w:name w:val="Pin Name"/>
    <w:uiPriority w:val="99"/>
    <w:rsid w:val="00CB19AF"/>
    <w:pPr>
      <w:widowControl w:val="0"/>
      <w:autoSpaceDE w:val="0"/>
      <w:autoSpaceDN w:val="0"/>
      <w:adjustRightInd w:val="0"/>
      <w:spacing w:before="60" w:after="60"/>
    </w:pPr>
    <w:rPr>
      <w:rFonts w:ascii="Arial" w:eastAsia="SimSun" w:hAnsi="Arial" w:cs="Arial"/>
      <w:noProof/>
      <w:color w:val="000000"/>
      <w:sz w:val="18"/>
      <w:szCs w:val="18"/>
      <w:lang w:eastAsia="ko-KR" w:bidi="bo-CN"/>
    </w:rPr>
  </w:style>
  <w:style w:type="paragraph" w:customStyle="1" w:styleId="FieldDesc">
    <w:name w:val="Field Desc"/>
    <w:uiPriority w:val="99"/>
    <w:rsid w:val="00CB19AF"/>
    <w:pPr>
      <w:widowControl w:val="0"/>
      <w:autoSpaceDE w:val="0"/>
      <w:autoSpaceDN w:val="0"/>
      <w:adjustRightInd w:val="0"/>
      <w:spacing w:before="60" w:after="60"/>
    </w:pPr>
    <w:rPr>
      <w:rFonts w:ascii="Arial" w:eastAsia="SimSun" w:hAnsi="Arial" w:cs="Arial"/>
      <w:noProof/>
      <w:color w:val="000000"/>
      <w:sz w:val="18"/>
      <w:szCs w:val="18"/>
      <w:lang w:eastAsia="ko-KR" w:bidi="bo-CN"/>
    </w:rPr>
  </w:style>
  <w:style w:type="paragraph" w:styleId="DocumentMap">
    <w:name w:val="Document Map"/>
    <w:basedOn w:val="Normal"/>
    <w:link w:val="DocumentMapChar"/>
    <w:rsid w:val="00403B0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03B06"/>
    <w:rPr>
      <w:rFonts w:ascii="Tahoma" w:eastAsia="SimSun" w:hAnsi="Tahoma" w:cs="Tahoma"/>
      <w:color w:val="000000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rsid w:val="00CB1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B19AF"/>
    <w:rPr>
      <w:rFonts w:ascii="Tahoma" w:eastAsia="SimSun" w:hAnsi="Tahoma" w:cs="Tahoma"/>
      <w:color w:val="000000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D483D"/>
    <w:rPr>
      <w:color w:val="808080"/>
    </w:rPr>
  </w:style>
  <w:style w:type="paragraph" w:styleId="ListBullet">
    <w:name w:val="List Bullet"/>
    <w:basedOn w:val="Normal"/>
    <w:rsid w:val="009D483D"/>
    <w:pPr>
      <w:numPr>
        <w:numId w:val="2"/>
      </w:numPr>
      <w:contextualSpacing/>
    </w:pPr>
  </w:style>
  <w:style w:type="character" w:styleId="Emphasis">
    <w:name w:val="Emphasis"/>
    <w:basedOn w:val="DefaultParagraphFont"/>
    <w:qFormat/>
    <w:rsid w:val="004F13F8"/>
    <w:rPr>
      <w:i/>
      <w:iCs/>
    </w:rPr>
  </w:style>
  <w:style w:type="table" w:styleId="TableGrid">
    <w:name w:val="Table Grid"/>
    <w:basedOn w:val="TableNormal"/>
    <w:uiPriority w:val="59"/>
    <w:rsid w:val="00CB19AF"/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locked/>
    <w:rsid w:val="00400023"/>
    <w:rPr>
      <w:rFonts w:asciiTheme="minorHAnsi" w:eastAsia="SimSun" w:hAnsiTheme="minorHAnsi"/>
      <w:b/>
      <w:color w:val="000000"/>
      <w:kern w:val="1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00023"/>
    <w:rPr>
      <w:rFonts w:asciiTheme="minorHAnsi" w:eastAsia="SimSun" w:hAnsiTheme="minorHAnsi"/>
      <w:b/>
      <w:color w:val="000000"/>
      <w:sz w:val="30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00023"/>
    <w:rPr>
      <w:rFonts w:asciiTheme="minorHAnsi" w:eastAsia="SimSun" w:hAnsiTheme="minorHAnsi"/>
      <w:b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B19AF"/>
    <w:rPr>
      <w:rFonts w:eastAsia="SimSun"/>
      <w:b/>
      <w:bCs/>
      <w:color w:val="000000"/>
      <w:sz w:val="26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B19AF"/>
    <w:rPr>
      <w:rFonts w:eastAsia="SimSun"/>
      <w:b/>
      <w:bCs/>
      <w:iCs/>
      <w:color w:val="000000"/>
      <w:sz w:val="24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B19AF"/>
    <w:rPr>
      <w:rFonts w:eastAsia="SimSun"/>
      <w:b/>
      <w:bCs/>
      <w:color w:val="00000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B19AF"/>
    <w:rPr>
      <w:rFonts w:eastAsia="SimSun"/>
      <w:color w:val="00000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B19AF"/>
    <w:rPr>
      <w:rFonts w:eastAsia="SimSun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B19AF"/>
    <w:rPr>
      <w:rFonts w:ascii="Arial" w:eastAsia="SimSun" w:hAnsi="Arial" w:cs="Arial"/>
      <w:color w:val="000000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B19AF"/>
    <w:rPr>
      <w:rFonts w:eastAsia="SimSun"/>
      <w:color w:val="000000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B19AF"/>
    <w:rPr>
      <w:rFonts w:eastAsia="SimSun"/>
      <w:color w:val="000000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B19AF"/>
    <w:rPr>
      <w:rFonts w:eastAsia="SimSun"/>
      <w:color w:val="00000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CB19AF"/>
    <w:rPr>
      <w:rFonts w:eastAsia="SimSun"/>
      <w:color w:val="000000"/>
      <w:sz w:val="40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B19AF"/>
    <w:rPr>
      <w:rFonts w:ascii="Albany" w:eastAsia="SimSun" w:hAnsi="Albany"/>
      <w:i/>
      <w:color w:val="000000"/>
      <w:sz w:val="28"/>
      <w:lang w:eastAsia="en-US"/>
    </w:rPr>
  </w:style>
  <w:style w:type="paragraph" w:styleId="NormalIndent">
    <w:name w:val="Normal Indent"/>
    <w:basedOn w:val="Normal"/>
    <w:rsid w:val="00CB19AF"/>
    <w:pPr>
      <w:suppressAutoHyphens w:val="0"/>
      <w:autoSpaceDE/>
      <w:ind w:left="720"/>
    </w:pPr>
    <w:rPr>
      <w:rFonts w:eastAsia="PMingLiU"/>
      <w:color w:val="auto"/>
      <w:szCs w:val="24"/>
    </w:rPr>
  </w:style>
  <w:style w:type="character" w:customStyle="1" w:styleId="Link">
    <w:name w:val="Link"/>
    <w:uiPriority w:val="99"/>
    <w:rsid w:val="00CB19AF"/>
    <w:rPr>
      <w:color w:val="6400C7"/>
    </w:rPr>
  </w:style>
  <w:style w:type="character" w:customStyle="1" w:styleId="SmallCaps">
    <w:name w:val="Small Caps"/>
    <w:uiPriority w:val="99"/>
    <w:rsid w:val="00CB19AF"/>
    <w:rPr>
      <w:spacing w:val="0"/>
      <w:w w:val="100"/>
      <w:sz w:val="17"/>
      <w:szCs w:val="17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CB19AF"/>
    <w:pPr>
      <w:suppressAutoHyphens w:val="0"/>
      <w:autoSpaceDE/>
      <w:spacing w:after="100" w:line="276" w:lineRule="auto"/>
      <w:ind w:left="660"/>
    </w:pPr>
    <w:rPr>
      <w:color w:val="auto"/>
      <w:sz w:val="20"/>
      <w:szCs w:val="22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CB19AF"/>
    <w:pPr>
      <w:suppressAutoHyphens w:val="0"/>
      <w:autoSpaceDE/>
      <w:spacing w:after="100" w:line="276" w:lineRule="auto"/>
      <w:ind w:left="880"/>
    </w:pPr>
    <w:rPr>
      <w:rFonts w:ascii="Calibri" w:hAnsi="Calibri"/>
      <w:color w:val="auto"/>
      <w:sz w:val="22"/>
      <w:szCs w:val="22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CB19AF"/>
    <w:pPr>
      <w:suppressAutoHyphens w:val="0"/>
      <w:autoSpaceDE/>
      <w:spacing w:after="100" w:line="276" w:lineRule="auto"/>
      <w:ind w:left="1100"/>
    </w:pPr>
    <w:rPr>
      <w:rFonts w:ascii="Calibri" w:hAnsi="Calibri"/>
      <w:color w:val="auto"/>
      <w:sz w:val="22"/>
      <w:szCs w:val="2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CB19AF"/>
    <w:pPr>
      <w:suppressAutoHyphens w:val="0"/>
      <w:autoSpaceDE/>
      <w:spacing w:after="100" w:line="276" w:lineRule="auto"/>
      <w:ind w:left="1320"/>
    </w:pPr>
    <w:rPr>
      <w:rFonts w:ascii="Calibri" w:hAnsi="Calibri"/>
      <w:color w:val="auto"/>
      <w:sz w:val="22"/>
      <w:szCs w:val="22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CB19AF"/>
    <w:pPr>
      <w:suppressAutoHyphens w:val="0"/>
      <w:autoSpaceDE/>
      <w:spacing w:after="100" w:line="276" w:lineRule="auto"/>
      <w:ind w:left="1540"/>
    </w:pPr>
    <w:rPr>
      <w:rFonts w:ascii="Calibri" w:hAnsi="Calibri"/>
      <w:color w:val="auto"/>
      <w:sz w:val="22"/>
      <w:szCs w:val="22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CB19AF"/>
    <w:pPr>
      <w:suppressAutoHyphens w:val="0"/>
      <w:autoSpaceDE/>
      <w:spacing w:after="100" w:line="276" w:lineRule="auto"/>
      <w:ind w:left="1760"/>
    </w:pPr>
    <w:rPr>
      <w:rFonts w:ascii="Calibri" w:hAnsi="Calibri"/>
      <w:color w:val="auto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19AF"/>
    <w:pPr>
      <w:keepLines/>
      <w:numPr>
        <w:numId w:val="0"/>
      </w:numPr>
      <w:suppressAutoHyphens w:val="0"/>
      <w:autoSpaceDE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CB19AF"/>
    <w:rPr>
      <w:b/>
      <w:bCs/>
      <w:smallCaps/>
      <w:spacing w:val="5"/>
    </w:rPr>
  </w:style>
  <w:style w:type="paragraph" w:styleId="NoSpacing">
    <w:name w:val="No Spacing"/>
    <w:uiPriority w:val="1"/>
    <w:qFormat/>
    <w:rsid w:val="000A0B16"/>
    <w:rPr>
      <w:rFonts w:ascii="Calibri" w:eastAsia="SimSun" w:hAnsi="Calibri"/>
      <w:sz w:val="22"/>
      <w:szCs w:val="22"/>
      <w:lang w:eastAsia="zh-CN"/>
    </w:rPr>
  </w:style>
  <w:style w:type="table" w:customStyle="1" w:styleId="TableGrid1">
    <w:name w:val="Table Grid1"/>
    <w:basedOn w:val="TableNormal"/>
    <w:next w:val="TableGrid"/>
    <w:uiPriority w:val="59"/>
    <w:rsid w:val="00AC624E"/>
    <w:rPr>
      <w:rFonts w:ascii="Calibri" w:eastAsia="SimSu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515C"/>
    <w:pPr>
      <w:suppressAutoHyphens w:val="0"/>
      <w:autoSpaceDE/>
      <w:spacing w:before="100" w:beforeAutospacing="1" w:after="100" w:afterAutospacing="1"/>
    </w:pPr>
    <w:rPr>
      <w:rFonts w:eastAsia="Times New Roman"/>
      <w:color w:val="auto"/>
      <w:szCs w:val="24"/>
      <w:lang w:eastAsia="zh-CN"/>
    </w:rPr>
  </w:style>
  <w:style w:type="character" w:styleId="Strong">
    <w:name w:val="Strong"/>
    <w:basedOn w:val="DefaultParagraphFont"/>
    <w:qFormat/>
    <w:rsid w:val="00353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en's%20Documents\work\project\IHB\IHB_PHY_spe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493C96AF9F242A35106D14FECCBEB" ma:contentTypeVersion="1" ma:contentTypeDescription="Create a new document." ma:contentTypeScope="" ma:versionID="0cf74935f5337a366b80dd9b4597c4d0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3c11eee0d542004c4a7d729835418c6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8A1B0-4729-4CAF-B1E0-A8F03CC9D18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BCB7674-B5C6-4EB3-ADEC-8D4ADE5F6F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1AD4F-7385-48C0-A964-380B885A4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7D96FC-679D-4929-BBD9-CD515EC6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IHB_PHY_spec.dotx</Template>
  <TotalTime>1</TotalTime>
  <Pages>10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 Semiconductor, Inc.</Company>
  <LinksUpToDate>false</LinksUpToDate>
  <CharactersWithSpaces>4606</CharactersWithSpaces>
  <SharedDoc>false</SharedDoc>
  <HLinks>
    <vt:vector size="72" baseType="variant"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_Toc378857276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_Toc378857275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_Toc378857274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_Toc378857273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_Toc378857272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_Toc378857271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_Toc378857270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_Toc378857269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_Toc378857268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_Toc378857267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_Toc378857266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_Toc378857265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kuangyu</dc:creator>
  <cp:lastModifiedBy>Enya Cheng</cp:lastModifiedBy>
  <cp:revision>3</cp:revision>
  <cp:lastPrinted>2016-06-24T21:48:00Z</cp:lastPrinted>
  <dcterms:created xsi:type="dcterms:W3CDTF">2018-01-18T23:04:00Z</dcterms:created>
  <dcterms:modified xsi:type="dcterms:W3CDTF">2018-01-18T23:05:00Z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0x010100463493C96AF9F242A35106D14FECCBEB</vt:lpwstr>
  </property>
</Properties>
</file>